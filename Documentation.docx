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11969" w14:textId="33C4FCDE" w:rsidR="008C1C75" w:rsidRPr="002A77C7" w:rsidRDefault="00000000" w:rsidP="33798716">
      <w:pPr>
        <w:pStyle w:val="Title"/>
        <w:rPr>
          <w:lang w:val="es-ES"/>
        </w:rPr>
      </w:pPr>
      <w:sdt>
        <w:sdtPr>
          <w:rPr>
            <w:lang w:val="es-ES"/>
          </w:rPr>
          <w:alias w:val="Title"/>
          <w:tag w:val=""/>
          <w:id w:val="726351117"/>
          <w:placeholder>
            <w:docPart w:val="B68AE6F2DF335E49BF3D11D7A26BF01F"/>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AD1362" w:rsidRPr="33798716">
            <w:rPr>
              <w:lang w:val="es-ES"/>
            </w:rPr>
            <w:t xml:space="preserve">Data </w:t>
          </w:r>
          <w:proofErr w:type="spellStart"/>
          <w:r w:rsidR="00AD1362" w:rsidRPr="33798716">
            <w:rPr>
              <w:lang w:val="es-ES"/>
            </w:rPr>
            <w:t>Format</w:t>
          </w:r>
          <w:proofErr w:type="spellEnd"/>
          <w:r w:rsidR="00AD1362" w:rsidRPr="33798716">
            <w:rPr>
              <w:lang w:val="es-ES"/>
            </w:rPr>
            <w:t xml:space="preserve"> </w:t>
          </w:r>
          <w:proofErr w:type="spellStart"/>
          <w:r w:rsidR="00AD1362" w:rsidRPr="33798716">
            <w:rPr>
              <w:lang w:val="es-ES"/>
            </w:rPr>
            <w:t>Description</w:t>
          </w:r>
          <w:proofErr w:type="spellEnd"/>
        </w:sdtContent>
      </w:sdt>
    </w:p>
    <w:p w14:paraId="16A89D80" w14:textId="4B832D50" w:rsidR="008C1C75" w:rsidRPr="00FB2233" w:rsidRDefault="00FB2233">
      <w:pPr>
        <w:pStyle w:val="Title2"/>
        <w:rPr>
          <w:lang w:val="es-ES_tradnl"/>
        </w:rPr>
      </w:pPr>
      <w:r w:rsidRPr="002A77C7">
        <w:rPr>
          <w:lang w:val="es-ES_tradnl"/>
        </w:rPr>
        <w:t xml:space="preserve">Jimena Pastrana, Esteban </w:t>
      </w:r>
      <w:r>
        <w:rPr>
          <w:lang w:val="es-ES_tradnl"/>
        </w:rPr>
        <w:t>García</w:t>
      </w:r>
    </w:p>
    <w:p w14:paraId="6208B7AD" w14:textId="77777777" w:rsidR="00FB2233" w:rsidRDefault="00FB2233" w:rsidP="00FB2233">
      <w:pPr>
        <w:pStyle w:val="Title2"/>
      </w:pPr>
      <w:r>
        <w:t>Markup Languages</w:t>
      </w:r>
    </w:p>
    <w:p w14:paraId="1505EC94" w14:textId="7F7D67A4" w:rsidR="00FB2233" w:rsidRDefault="00FB2233" w:rsidP="00FB2233">
      <w:pPr>
        <w:pStyle w:val="Title2"/>
      </w:pPr>
      <w:r>
        <w:t>ČZU</w:t>
      </w:r>
    </w:p>
    <w:p w14:paraId="1B00646B" w14:textId="77777777" w:rsidR="008C1C75" w:rsidRDefault="00CE59D0">
      <w:pPr>
        <w:pStyle w:val="Title"/>
      </w:pPr>
      <w:r>
        <w:rPr>
          <w:lang w:val="en-GB" w:bidi="en-GB"/>
        </w:rPr>
        <w:t>Author Note</w:t>
      </w:r>
    </w:p>
    <w:p w14:paraId="79190E05" w14:textId="650FA9D0" w:rsidR="008C1C75" w:rsidRPr="00FB2233" w:rsidRDefault="00FB2233">
      <w:r>
        <w:t xml:space="preserve">This project is for </w:t>
      </w:r>
      <w:r w:rsidR="00547584">
        <w:t>Markup Languages,</w:t>
      </w:r>
      <w:r>
        <w:t xml:space="preserve"> subject taught by the Department of Information Technologies of the Business and Economics Faculty.</w:t>
      </w:r>
    </w:p>
    <w:p w14:paraId="513BDC03" w14:textId="77777777" w:rsidR="008C1C75" w:rsidRDefault="00CE59D0">
      <w:r>
        <w:rPr>
          <w:lang w:val="en-GB" w:bidi="en-GB"/>
        </w:rPr>
        <w:br w:type="page"/>
      </w:r>
    </w:p>
    <w:sdt>
      <w:sdtPr>
        <w:rPr>
          <w:rFonts w:asciiTheme="minorHAnsi" w:eastAsiaTheme="minorEastAsia" w:hAnsiTheme="minorHAnsi" w:cstheme="minorBidi"/>
          <w:noProof/>
          <w:kern w:val="24"/>
          <w:szCs w:val="24"/>
          <w:lang w:eastAsia="ja-JP"/>
        </w:rPr>
        <w:id w:val="-2069870525"/>
        <w:docPartObj>
          <w:docPartGallery w:val="Table of Contents"/>
          <w:docPartUnique/>
        </w:docPartObj>
      </w:sdtPr>
      <w:sdtEndPr>
        <w:rPr>
          <w:b/>
          <w:bCs/>
        </w:rPr>
      </w:sdtEndPr>
      <w:sdtContent>
        <w:p w14:paraId="00744539" w14:textId="77777777" w:rsidR="008C1C75" w:rsidRDefault="00CE59D0">
          <w:pPr>
            <w:pStyle w:val="TOCHeading"/>
          </w:pPr>
          <w:r>
            <w:rPr>
              <w:lang w:val="en-GB" w:bidi="en-GB"/>
            </w:rPr>
            <w:t>Table of Contents</w:t>
          </w:r>
        </w:p>
        <w:p w14:paraId="505EDF4F" w14:textId="71DAA3BD" w:rsidR="00547584" w:rsidRPr="00547584" w:rsidRDefault="00CE59D0">
          <w:pPr>
            <w:pStyle w:val="TOC1"/>
            <w:rPr>
              <w:kern w:val="2"/>
              <w:lang w:eastAsia="en-GB"/>
              <w14:ligatures w14:val="standardContextual"/>
            </w:rPr>
          </w:pPr>
          <w:r w:rsidRPr="00547584">
            <w:rPr>
              <w:noProof w:val="0"/>
              <w:lang w:val="en-GB" w:bidi="en-GB"/>
            </w:rPr>
            <w:fldChar w:fldCharType="begin"/>
          </w:r>
          <w:r w:rsidRPr="00547584">
            <w:rPr>
              <w:lang w:val="en-GB" w:bidi="en-GB"/>
            </w:rPr>
            <w:instrText xml:space="preserve"> TOC \o "1-3" \h \z \u </w:instrText>
          </w:r>
          <w:r w:rsidRPr="00547584">
            <w:rPr>
              <w:noProof w:val="0"/>
              <w:lang w:val="en-GB" w:bidi="en-GB"/>
            </w:rPr>
            <w:fldChar w:fldCharType="separate"/>
          </w:r>
          <w:hyperlink w:anchor="_Toc164689946" w:history="1">
            <w:r w:rsidR="00547584" w:rsidRPr="00547584">
              <w:rPr>
                <w:rStyle w:val="Hyperlink"/>
                <w:lang w:val="en-GB" w:bidi="en-GB"/>
              </w:rPr>
              <w:t>Website Description</w:t>
            </w:r>
            <w:r w:rsidR="00547584" w:rsidRPr="00547584">
              <w:rPr>
                <w:webHidden/>
              </w:rPr>
              <w:tab/>
            </w:r>
            <w:r w:rsidR="00547584" w:rsidRPr="00547584">
              <w:rPr>
                <w:webHidden/>
              </w:rPr>
              <w:fldChar w:fldCharType="begin"/>
            </w:r>
            <w:r w:rsidR="00547584" w:rsidRPr="00547584">
              <w:rPr>
                <w:webHidden/>
              </w:rPr>
              <w:instrText xml:space="preserve"> PAGEREF _Toc164689946 \h </w:instrText>
            </w:r>
            <w:r w:rsidR="00547584" w:rsidRPr="00547584">
              <w:rPr>
                <w:webHidden/>
              </w:rPr>
            </w:r>
            <w:r w:rsidR="00547584" w:rsidRPr="00547584">
              <w:rPr>
                <w:webHidden/>
              </w:rPr>
              <w:fldChar w:fldCharType="separate"/>
            </w:r>
            <w:r w:rsidR="00CB6D10">
              <w:rPr>
                <w:webHidden/>
              </w:rPr>
              <w:t>3</w:t>
            </w:r>
            <w:r w:rsidR="00547584" w:rsidRPr="00547584">
              <w:rPr>
                <w:webHidden/>
              </w:rPr>
              <w:fldChar w:fldCharType="end"/>
            </w:r>
          </w:hyperlink>
        </w:p>
        <w:p w14:paraId="62A9C645" w14:textId="5C8CF0C0" w:rsidR="00547584" w:rsidRPr="00547584" w:rsidRDefault="00000000">
          <w:pPr>
            <w:pStyle w:val="TOC1"/>
            <w:rPr>
              <w:kern w:val="2"/>
              <w:lang w:eastAsia="en-GB"/>
              <w14:ligatures w14:val="standardContextual"/>
            </w:rPr>
          </w:pPr>
          <w:hyperlink w:anchor="_Toc164689947" w:history="1">
            <w:r w:rsidR="00547584" w:rsidRPr="00547584">
              <w:rPr>
                <w:rStyle w:val="Hyperlink"/>
                <w:lang w:val="fr-FR"/>
              </w:rPr>
              <w:t>Data Format Description</w:t>
            </w:r>
            <w:r w:rsidR="00547584" w:rsidRPr="00547584">
              <w:rPr>
                <w:webHidden/>
              </w:rPr>
              <w:tab/>
            </w:r>
            <w:r w:rsidR="00547584" w:rsidRPr="00547584">
              <w:rPr>
                <w:webHidden/>
              </w:rPr>
              <w:fldChar w:fldCharType="begin"/>
            </w:r>
            <w:r w:rsidR="00547584" w:rsidRPr="00547584">
              <w:rPr>
                <w:webHidden/>
              </w:rPr>
              <w:instrText xml:space="preserve"> PAGEREF _Toc164689947 \h </w:instrText>
            </w:r>
            <w:r w:rsidR="00547584" w:rsidRPr="00547584">
              <w:rPr>
                <w:webHidden/>
              </w:rPr>
            </w:r>
            <w:r w:rsidR="00547584" w:rsidRPr="00547584">
              <w:rPr>
                <w:webHidden/>
              </w:rPr>
              <w:fldChar w:fldCharType="separate"/>
            </w:r>
            <w:r w:rsidR="00CB6D10">
              <w:rPr>
                <w:webHidden/>
              </w:rPr>
              <w:t>4</w:t>
            </w:r>
            <w:r w:rsidR="00547584" w:rsidRPr="00547584">
              <w:rPr>
                <w:webHidden/>
              </w:rPr>
              <w:fldChar w:fldCharType="end"/>
            </w:r>
          </w:hyperlink>
        </w:p>
        <w:p w14:paraId="2628267A" w14:textId="7C71CCFA" w:rsidR="00547584" w:rsidRPr="00547584" w:rsidRDefault="00000000">
          <w:pPr>
            <w:pStyle w:val="TOC1"/>
            <w:rPr>
              <w:kern w:val="2"/>
              <w:lang w:eastAsia="en-GB"/>
              <w14:ligatures w14:val="standardContextual"/>
            </w:rPr>
          </w:pPr>
          <w:hyperlink w:anchor="_Toc164689948" w:history="1">
            <w:r w:rsidR="00547584" w:rsidRPr="00547584">
              <w:rPr>
                <w:rStyle w:val="Hyperlink"/>
                <w:lang w:bidi="en-GB"/>
              </w:rPr>
              <w:t>List of Requirements</w:t>
            </w:r>
            <w:r w:rsidR="00547584" w:rsidRPr="00547584">
              <w:rPr>
                <w:webHidden/>
              </w:rPr>
              <w:tab/>
            </w:r>
            <w:r w:rsidR="00547584" w:rsidRPr="00547584">
              <w:rPr>
                <w:webHidden/>
              </w:rPr>
              <w:fldChar w:fldCharType="begin"/>
            </w:r>
            <w:r w:rsidR="00547584" w:rsidRPr="00547584">
              <w:rPr>
                <w:webHidden/>
              </w:rPr>
              <w:instrText xml:space="preserve"> PAGEREF _Toc164689948 \h </w:instrText>
            </w:r>
            <w:r w:rsidR="00547584" w:rsidRPr="00547584">
              <w:rPr>
                <w:webHidden/>
              </w:rPr>
            </w:r>
            <w:r w:rsidR="00547584" w:rsidRPr="00547584">
              <w:rPr>
                <w:webHidden/>
              </w:rPr>
              <w:fldChar w:fldCharType="separate"/>
            </w:r>
            <w:r w:rsidR="00CB6D10">
              <w:rPr>
                <w:webHidden/>
              </w:rPr>
              <w:t>5</w:t>
            </w:r>
            <w:r w:rsidR="00547584" w:rsidRPr="00547584">
              <w:rPr>
                <w:webHidden/>
              </w:rPr>
              <w:fldChar w:fldCharType="end"/>
            </w:r>
          </w:hyperlink>
        </w:p>
        <w:p w14:paraId="6D58CEE4" w14:textId="684B78DA" w:rsidR="00547584" w:rsidRPr="00547584" w:rsidRDefault="00000000">
          <w:pPr>
            <w:pStyle w:val="TOC1"/>
            <w:rPr>
              <w:kern w:val="2"/>
              <w:lang w:eastAsia="en-GB"/>
              <w14:ligatures w14:val="standardContextual"/>
            </w:rPr>
          </w:pPr>
          <w:hyperlink w:anchor="_Toc164689949" w:history="1">
            <w:r w:rsidR="00547584" w:rsidRPr="00547584">
              <w:rPr>
                <w:rStyle w:val="Hyperlink"/>
                <w:lang w:val="en-GB" w:bidi="en-GB"/>
              </w:rPr>
              <w:t>Use of Generative AI</w:t>
            </w:r>
            <w:r w:rsidR="00547584" w:rsidRPr="00547584">
              <w:rPr>
                <w:webHidden/>
              </w:rPr>
              <w:tab/>
            </w:r>
            <w:r w:rsidR="00547584" w:rsidRPr="00547584">
              <w:rPr>
                <w:webHidden/>
              </w:rPr>
              <w:fldChar w:fldCharType="begin"/>
            </w:r>
            <w:r w:rsidR="00547584" w:rsidRPr="00547584">
              <w:rPr>
                <w:webHidden/>
              </w:rPr>
              <w:instrText xml:space="preserve"> PAGEREF _Toc164689949 \h </w:instrText>
            </w:r>
            <w:r w:rsidR="00547584" w:rsidRPr="00547584">
              <w:rPr>
                <w:webHidden/>
              </w:rPr>
            </w:r>
            <w:r w:rsidR="00547584" w:rsidRPr="00547584">
              <w:rPr>
                <w:webHidden/>
              </w:rPr>
              <w:fldChar w:fldCharType="separate"/>
            </w:r>
            <w:r w:rsidR="00CB6D10">
              <w:rPr>
                <w:webHidden/>
              </w:rPr>
              <w:t>1</w:t>
            </w:r>
            <w:r w:rsidR="00CB6D10">
              <w:rPr>
                <w:webHidden/>
              </w:rPr>
              <w:t>7</w:t>
            </w:r>
            <w:r w:rsidR="00547584" w:rsidRPr="00547584">
              <w:rPr>
                <w:webHidden/>
              </w:rPr>
              <w:fldChar w:fldCharType="end"/>
            </w:r>
          </w:hyperlink>
        </w:p>
        <w:p w14:paraId="69FE233B" w14:textId="0305DFFE" w:rsidR="008C1C75" w:rsidRPr="00547584" w:rsidRDefault="00CE59D0" w:rsidP="00547584">
          <w:pPr>
            <w:pStyle w:val="TOC1"/>
            <w:ind w:firstLine="0"/>
            <w:rPr>
              <w:kern w:val="2"/>
              <w:lang w:eastAsia="en-GB"/>
              <w14:ligatures w14:val="standardContextual"/>
            </w:rPr>
          </w:pPr>
          <w:r w:rsidRPr="00547584">
            <w:rPr>
              <w:lang w:val="en-GB" w:bidi="en-GB"/>
            </w:rPr>
            <w:fldChar w:fldCharType="end"/>
          </w:r>
        </w:p>
      </w:sdtContent>
    </w:sdt>
    <w:p w14:paraId="559A9049" w14:textId="72A5D6CC" w:rsidR="008C1C75" w:rsidRPr="00020329" w:rsidRDefault="00FB2233">
      <w:pPr>
        <w:pStyle w:val="SectionTitle"/>
        <w:rPr>
          <w:b/>
          <w:bCs/>
        </w:rPr>
      </w:pPr>
      <w:bookmarkStart w:id="0" w:name="_Toc164689946"/>
      <w:r w:rsidRPr="00020329">
        <w:rPr>
          <w:b/>
          <w:bCs/>
          <w:lang w:val="en-GB" w:bidi="en-GB"/>
        </w:rPr>
        <w:lastRenderedPageBreak/>
        <w:t>Website Description</w:t>
      </w:r>
      <w:bookmarkEnd w:id="0"/>
    </w:p>
    <w:p w14:paraId="4E1716BA" w14:textId="1F63348C" w:rsidR="00020329" w:rsidRPr="00020329" w:rsidRDefault="00020329" w:rsidP="00020329">
      <w:pPr>
        <w:pStyle w:val="NoSpacing"/>
        <w:rPr>
          <w:lang/>
        </w:rPr>
      </w:pPr>
      <w:r>
        <w:rPr>
          <w:lang/>
        </w:rPr>
        <w:t>Our</w:t>
      </w:r>
      <w:r w:rsidRPr="00020329">
        <w:rPr>
          <w:lang/>
        </w:rPr>
        <w:t xml:space="preserve"> Latin American Music Magazine website offers </w:t>
      </w:r>
      <w:r>
        <w:rPr>
          <w:lang/>
        </w:rPr>
        <w:t>an exploration of Latin American artists and their music, articles and news about it</w:t>
      </w:r>
      <w:r w:rsidRPr="00020329">
        <w:rPr>
          <w:lang/>
        </w:rPr>
        <w:t>. The homepage welcomes visitors with a banner and a navigation menu, facilitating browsing through various sections like articles, artists, events, and more.</w:t>
      </w:r>
    </w:p>
    <w:p w14:paraId="66CFB7EF" w14:textId="41A31D4B" w:rsidR="00020329" w:rsidRPr="00020329" w:rsidRDefault="00020329" w:rsidP="00020329">
      <w:pPr>
        <w:pStyle w:val="NoSpacing"/>
        <w:rPr>
          <w:lang/>
        </w:rPr>
      </w:pPr>
      <w:r w:rsidRPr="00020329">
        <w:rPr>
          <w:lang/>
        </w:rPr>
        <w:t xml:space="preserve">Featured articles showcase insights into the Latin music scene, from in-depth profiles of renowned artists like Bad Bunny to discussions on emerging trends like the </w:t>
      </w:r>
      <w:r>
        <w:rPr>
          <w:lang/>
        </w:rPr>
        <w:t xml:space="preserve">ongoing </w:t>
      </w:r>
      <w:r w:rsidRPr="00020329">
        <w:rPr>
          <w:lang/>
        </w:rPr>
        <w:t>rap and dembow</w:t>
      </w:r>
      <w:r>
        <w:rPr>
          <w:lang/>
        </w:rPr>
        <w:t xml:space="preserve"> improvisations</w:t>
      </w:r>
      <w:r w:rsidRPr="00020329">
        <w:rPr>
          <w:lang/>
        </w:rPr>
        <w:t>. Each article is presented</w:t>
      </w:r>
      <w:r>
        <w:rPr>
          <w:lang/>
        </w:rPr>
        <w:t xml:space="preserve"> in the home page</w:t>
      </w:r>
      <w:r w:rsidRPr="00020329">
        <w:rPr>
          <w:lang/>
        </w:rPr>
        <w:t xml:space="preserve"> with</w:t>
      </w:r>
      <w:r>
        <w:rPr>
          <w:lang/>
        </w:rPr>
        <w:t xml:space="preserve"> each of their titles and a small</w:t>
      </w:r>
      <w:r w:rsidRPr="00020329">
        <w:rPr>
          <w:lang/>
        </w:rPr>
        <w:t xml:space="preserve"> summar</w:t>
      </w:r>
      <w:r>
        <w:rPr>
          <w:lang/>
        </w:rPr>
        <w:t>y</w:t>
      </w:r>
      <w:r w:rsidRPr="00020329">
        <w:rPr>
          <w:lang/>
        </w:rPr>
        <w:t xml:space="preserve">, inviting readers to </w:t>
      </w:r>
      <w:r>
        <w:rPr>
          <w:lang/>
        </w:rPr>
        <w:t>go</w:t>
      </w:r>
      <w:r w:rsidRPr="00020329">
        <w:rPr>
          <w:lang/>
        </w:rPr>
        <w:t xml:space="preserve"> deeper into the content.</w:t>
      </w:r>
    </w:p>
    <w:p w14:paraId="49D027E9" w14:textId="38F73776" w:rsidR="00020329" w:rsidRPr="00020329" w:rsidRDefault="00020329" w:rsidP="00020329">
      <w:pPr>
        <w:pStyle w:val="NoSpacing"/>
        <w:rPr>
          <w:lang/>
        </w:rPr>
      </w:pPr>
      <w:r w:rsidRPr="00020329">
        <w:rPr>
          <w:lang/>
        </w:rPr>
        <w:t xml:space="preserve">The latest news section keeps visitors informed about current events in the Latin music industry, ranging from concert announcements to discussions on cultural phenomena. With each news article tagged using structured data, </w:t>
      </w:r>
      <w:r>
        <w:rPr>
          <w:lang/>
        </w:rPr>
        <w:t>our</w:t>
      </w:r>
      <w:r w:rsidRPr="00020329">
        <w:rPr>
          <w:lang/>
        </w:rPr>
        <w:t xml:space="preserve"> website ensures enhanced visibility and relevance in search engine results.</w:t>
      </w:r>
    </w:p>
    <w:p w14:paraId="5197F88D" w14:textId="117B77A3" w:rsidR="00020329" w:rsidRPr="00020329" w:rsidRDefault="00020329" w:rsidP="00020329">
      <w:pPr>
        <w:pStyle w:val="NoSpacing"/>
        <w:rPr>
          <w:lang/>
        </w:rPr>
      </w:pPr>
      <w:r w:rsidRPr="00020329">
        <w:rPr>
          <w:lang/>
        </w:rPr>
        <w:t>The layout is intuitive, with a responsive design that adapts to various device</w:t>
      </w:r>
      <w:r>
        <w:rPr>
          <w:lang/>
        </w:rPr>
        <w:t>’s screens</w:t>
      </w:r>
      <w:r w:rsidRPr="00020329">
        <w:rPr>
          <w:lang/>
        </w:rPr>
        <w:t xml:space="preserve">. The use of microdata and Open Graph tags optimizes social sharing and search engine indexing, maximizing the reach and impact of </w:t>
      </w:r>
      <w:r>
        <w:rPr>
          <w:lang/>
        </w:rPr>
        <w:t>our</w:t>
      </w:r>
      <w:r w:rsidRPr="00020329">
        <w:rPr>
          <w:lang/>
        </w:rPr>
        <w:t xml:space="preserve"> content across digital platforms.</w:t>
      </w:r>
    </w:p>
    <w:p w14:paraId="4E270A12" w14:textId="555B5460" w:rsidR="00020329" w:rsidRPr="00020329" w:rsidRDefault="00020329" w:rsidP="00020329">
      <w:pPr>
        <w:pStyle w:val="NoSpacing"/>
        <w:rPr>
          <w:lang/>
        </w:rPr>
      </w:pPr>
      <w:r w:rsidRPr="00020329">
        <w:rPr>
          <w:lang/>
        </w:rPr>
        <w:t>In the footer, visitors can find essential links to the privacy policy and terms of</w:t>
      </w:r>
      <w:r>
        <w:rPr>
          <w:lang/>
        </w:rPr>
        <w:t xml:space="preserve"> service</w:t>
      </w:r>
      <w:r w:rsidRPr="00020329">
        <w:rPr>
          <w:lang/>
        </w:rPr>
        <w:t xml:space="preserve">. </w:t>
      </w:r>
    </w:p>
    <w:bookmarkStart w:id="1" w:name="_Toc164689947"/>
    <w:p w14:paraId="3E89413F" w14:textId="34A1036C" w:rsidR="008C1C75" w:rsidRPr="002A77C7" w:rsidRDefault="00000000">
      <w:pPr>
        <w:pStyle w:val="SectionTitle"/>
        <w:rPr>
          <w:b/>
          <w:bCs/>
        </w:rPr>
      </w:pPr>
      <w:sdt>
        <w:sdtPr>
          <w:rPr>
            <w:b/>
            <w:bCs/>
          </w:rPr>
          <w:alias w:val="Title"/>
          <w:tag w:val=""/>
          <w:id w:val="-1756435886"/>
          <w:placeholder>
            <w:docPart w:val="933F28986957374EBAD19E274EE6613E"/>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AD1362" w:rsidRPr="002A77C7">
            <w:rPr>
              <w:b/>
              <w:bCs/>
            </w:rPr>
            <w:t>Data Format Description</w:t>
          </w:r>
        </w:sdtContent>
      </w:sdt>
      <w:bookmarkEnd w:id="1"/>
    </w:p>
    <w:p w14:paraId="3298D8E4" w14:textId="6452D8CC" w:rsidR="008C1C75" w:rsidRPr="002A77C7" w:rsidRDefault="56FF731C" w:rsidP="56FF731C">
      <w:pPr>
        <w:ind w:firstLine="0"/>
        <w:jc w:val="both"/>
      </w:pPr>
      <w:r w:rsidRPr="56FF731C">
        <w:t>To create and structure data for the magazine into the JSON output, a variety of fundamental files were used. These files developed in both XML schemas and XSLT style sheets. Schemes that allowed defining the hierarchical structure of the data, specifying the key elements and their interaction. On the other hand, XSLT style sheets will be a crucial tool when transforming data from one format to another, thus facilitating the conversion and manipulation of information, so the combination of these files will provide the necessary bases for the creation and effective maintenance of data in JSON format, ensuring its consistency and compatibility with established standards.</w:t>
      </w:r>
    </w:p>
    <w:bookmarkStart w:id="2" w:name="_Toc164689948" w:displacedByCustomXml="next"/>
    <w:sdt>
      <w:sdtPr>
        <w:rPr>
          <w:rFonts w:asciiTheme="minorHAnsi" w:eastAsiaTheme="minorEastAsia" w:hAnsiTheme="minorHAnsi" w:cstheme="minorBidi"/>
        </w:rPr>
        <w:id w:val="-573587230"/>
        <w:bibliography/>
      </w:sdtPr>
      <w:sdtContent>
        <w:p w14:paraId="04D604A3" w14:textId="32ED59A3" w:rsidR="008C1C75" w:rsidRPr="00AD1362" w:rsidRDefault="00AD1362">
          <w:pPr>
            <w:pStyle w:val="SectionTitle"/>
            <w:rPr>
              <w:b/>
              <w:bCs/>
            </w:rPr>
          </w:pPr>
          <w:r w:rsidRPr="00AD1362">
            <w:rPr>
              <w:b/>
              <w:bCs/>
              <w:lang w:bidi="en-GB"/>
            </w:rPr>
            <w:t>List of Requirements</w:t>
          </w:r>
          <w:bookmarkEnd w:id="2"/>
        </w:p>
        <w:p w14:paraId="15CD5363" w14:textId="0104B863" w:rsidR="00917992" w:rsidRPr="00917992" w:rsidRDefault="00917992" w:rsidP="00917992">
          <w:pPr>
            <w:pStyle w:val="Bibliography"/>
            <w:rPr>
              <w:u w:val="single"/>
            </w:rPr>
          </w:pPr>
          <w:r>
            <w:rPr>
              <w:u w:val="single"/>
            </w:rPr>
            <w:t>Website part</w:t>
          </w:r>
        </w:p>
        <w:p w14:paraId="7DE98170" w14:textId="44349600" w:rsidR="00917992" w:rsidRPr="00917992" w:rsidRDefault="00917992" w:rsidP="00917992">
          <w:pPr>
            <w:numPr>
              <w:ilvl w:val="0"/>
              <w:numId w:val="16"/>
            </w:numPr>
            <w:shd w:val="clear" w:color="auto" w:fill="FFFFFF"/>
            <w:spacing w:before="100" w:beforeAutospacing="1" w:after="100" w:afterAutospacing="1" w:line="240" w:lineRule="auto"/>
            <w:rPr>
              <w:lang/>
            </w:rPr>
          </w:pPr>
          <w:r w:rsidRPr="00917992">
            <w:rPr>
              <w:lang/>
            </w:rPr>
            <w:t>1x HTML file</w:t>
          </w:r>
        </w:p>
        <w:p w14:paraId="0217AC56" w14:textId="77777777" w:rsidR="00917992" w:rsidRPr="00917992" w:rsidRDefault="00917992" w:rsidP="00917992">
          <w:pPr>
            <w:numPr>
              <w:ilvl w:val="1"/>
              <w:numId w:val="16"/>
            </w:numPr>
            <w:shd w:val="clear" w:color="auto" w:fill="FFFFFF"/>
            <w:spacing w:before="100" w:beforeAutospacing="1" w:after="100" w:afterAutospacing="1" w:line="240" w:lineRule="auto"/>
            <w:rPr>
              <w:lang/>
            </w:rPr>
          </w:pPr>
          <w:r w:rsidRPr="00917992">
            <w:rPr>
              <w:lang/>
            </w:rPr>
            <w:t>Home page</w:t>
          </w:r>
        </w:p>
        <w:p w14:paraId="613B2273" w14:textId="1E41455F" w:rsidR="00917992" w:rsidRPr="00917992" w:rsidRDefault="00917992" w:rsidP="00917992">
          <w:pPr>
            <w:numPr>
              <w:ilvl w:val="1"/>
              <w:numId w:val="16"/>
            </w:numPr>
            <w:shd w:val="clear" w:color="auto" w:fill="FFFFFF"/>
            <w:spacing w:before="100" w:beforeAutospacing="1" w:after="100" w:afterAutospacing="1" w:line="240" w:lineRule="auto"/>
            <w:rPr>
              <w:lang/>
            </w:rPr>
          </w:pPr>
          <w:r>
            <w:rPr>
              <w:lang/>
            </w:rPr>
            <w:t>M</w:t>
          </w:r>
          <w:r w:rsidRPr="00917992">
            <w:rPr>
              <w:lang/>
            </w:rPr>
            <w:t>in. 5000 characters (source code)</w:t>
          </w:r>
        </w:p>
        <w:p w14:paraId="34A5935C" w14:textId="4C220C93" w:rsidR="00917992" w:rsidRPr="00917992" w:rsidRDefault="00917992" w:rsidP="00917992">
          <w:pPr>
            <w:numPr>
              <w:ilvl w:val="1"/>
              <w:numId w:val="16"/>
            </w:numPr>
            <w:shd w:val="clear" w:color="auto" w:fill="FFFFFF"/>
            <w:spacing w:before="100" w:beforeAutospacing="1" w:after="100" w:afterAutospacing="1" w:line="240" w:lineRule="auto"/>
            <w:rPr>
              <w:lang/>
            </w:rPr>
          </w:pPr>
          <w:r w:rsidRPr="00917992">
            <w:rPr>
              <w:lang/>
            </w:rPr>
            <w:t>Includes min.</w:t>
          </w:r>
        </w:p>
        <w:p w14:paraId="0BB64EA1" w14:textId="5149451C" w:rsidR="00917992" w:rsidRDefault="00CB2227" w:rsidP="00917992">
          <w:pPr>
            <w:numPr>
              <w:ilvl w:val="2"/>
              <w:numId w:val="16"/>
            </w:numPr>
            <w:shd w:val="clear" w:color="auto" w:fill="FFFFFF"/>
            <w:spacing w:before="100" w:beforeAutospacing="1" w:after="100" w:afterAutospacing="1" w:line="240" w:lineRule="auto"/>
            <w:rPr>
              <w:lang/>
            </w:rPr>
          </w:pPr>
          <w:r>
            <w:rPr>
              <w:lang/>
            </w:rPr>
            <w:drawing>
              <wp:anchor distT="0" distB="0" distL="114300" distR="114300" simplePos="0" relativeHeight="251658242" behindDoc="0" locked="0" layoutInCell="1" allowOverlap="1" wp14:anchorId="4DC7ACCA" wp14:editId="56C838A1">
                <wp:simplePos x="0" y="0"/>
                <wp:positionH relativeFrom="margin">
                  <wp:posOffset>175112</wp:posOffset>
                </wp:positionH>
                <wp:positionV relativeFrom="margin">
                  <wp:posOffset>1810385</wp:posOffset>
                </wp:positionV>
                <wp:extent cx="2774315" cy="1449070"/>
                <wp:effectExtent l="0" t="0" r="0" b="0"/>
                <wp:wrapSquare wrapText="bothSides"/>
                <wp:docPr id="1539563648" name="Picture 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63648" name="Picture 3" descr="A computer screen shot of a pro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74315" cy="1449070"/>
                        </a:xfrm>
                        <a:prstGeom prst="rect">
                          <a:avLst/>
                        </a:prstGeom>
                      </pic:spPr>
                    </pic:pic>
                  </a:graphicData>
                </a:graphic>
              </wp:anchor>
            </w:drawing>
          </w:r>
          <w:r w:rsidR="00917992" w:rsidRPr="00917992">
            <w:rPr>
              <w:lang/>
            </w:rPr>
            <w:t>Full header and navigation</w:t>
          </w:r>
        </w:p>
        <w:p w14:paraId="3BCDCA4C" w14:textId="77777777" w:rsidR="00CB2227" w:rsidRDefault="00CB2227" w:rsidP="00CB2227">
          <w:pPr>
            <w:shd w:val="clear" w:color="auto" w:fill="FFFFFF"/>
            <w:spacing w:before="100" w:beforeAutospacing="1" w:after="100" w:afterAutospacing="1" w:line="240" w:lineRule="auto"/>
            <w:ind w:left="2160" w:firstLine="0"/>
            <w:rPr>
              <w:lang/>
            </w:rPr>
          </w:pPr>
        </w:p>
        <w:p w14:paraId="21B612B9" w14:textId="77777777" w:rsidR="00CB2227" w:rsidRDefault="00CB2227" w:rsidP="00CB2227">
          <w:pPr>
            <w:shd w:val="clear" w:color="auto" w:fill="FFFFFF"/>
            <w:spacing w:before="100" w:beforeAutospacing="1" w:after="100" w:afterAutospacing="1" w:line="240" w:lineRule="auto"/>
            <w:ind w:left="2160" w:firstLine="0"/>
            <w:rPr>
              <w:lang/>
            </w:rPr>
          </w:pPr>
        </w:p>
        <w:p w14:paraId="4CBA2B1D" w14:textId="69CE9C77" w:rsidR="00CB2227" w:rsidRDefault="00CB2227" w:rsidP="00CB2227">
          <w:pPr>
            <w:shd w:val="clear" w:color="auto" w:fill="FFFFFF"/>
            <w:spacing w:before="100" w:beforeAutospacing="1" w:after="100" w:afterAutospacing="1" w:line="240" w:lineRule="auto"/>
            <w:ind w:left="2160" w:firstLine="0"/>
            <w:rPr>
              <w:lang/>
            </w:rPr>
          </w:pPr>
        </w:p>
        <w:p w14:paraId="580E0C4F" w14:textId="7F05977F" w:rsidR="006A0D34" w:rsidRDefault="006A0D34" w:rsidP="006A0D34">
          <w:pPr>
            <w:shd w:val="clear" w:color="auto" w:fill="FFFFFF"/>
            <w:spacing w:before="100" w:beforeAutospacing="1" w:after="100" w:afterAutospacing="1" w:line="240" w:lineRule="auto"/>
            <w:ind w:left="2160" w:firstLine="0"/>
            <w:rPr>
              <w:lang/>
            </w:rPr>
          </w:pPr>
        </w:p>
        <w:p w14:paraId="499E4E75" w14:textId="47346203" w:rsidR="0067016C" w:rsidRDefault="00917992" w:rsidP="00917992">
          <w:pPr>
            <w:numPr>
              <w:ilvl w:val="2"/>
              <w:numId w:val="16"/>
            </w:numPr>
            <w:shd w:val="clear" w:color="auto" w:fill="FFFFFF"/>
            <w:spacing w:before="100" w:beforeAutospacing="1" w:after="100" w:afterAutospacing="1" w:line="240" w:lineRule="auto"/>
            <w:rPr>
              <w:lang/>
            </w:rPr>
          </w:pPr>
          <w:r w:rsidRPr="0067016C">
            <w:rPr>
              <w:lang/>
            </w:rPr>
            <w:t>V</w:t>
          </w:r>
          <w:r w:rsidRPr="00917992">
            <w:rPr>
              <w:lang/>
            </w:rPr>
            <w:t>arious article lists</w:t>
          </w:r>
          <w:r w:rsidR="00821B8E">
            <w:rPr>
              <w:lang/>
            </w:rPr>
            <w:t xml:space="preserve">. </w:t>
          </w:r>
        </w:p>
        <w:p w14:paraId="1468FE7A" w14:textId="42E603B4" w:rsidR="00917992" w:rsidRDefault="00EE19FD" w:rsidP="0067016C">
          <w:pPr>
            <w:shd w:val="clear" w:color="auto" w:fill="FFFFFF"/>
            <w:spacing w:before="100" w:beforeAutospacing="1" w:after="100" w:afterAutospacing="1" w:line="240" w:lineRule="auto"/>
            <w:rPr>
              <w:lang/>
            </w:rPr>
          </w:pPr>
          <w:r w:rsidRPr="0067016C">
            <w:rPr>
              <w:lang/>
            </w:rPr>
            <w:drawing>
              <wp:anchor distT="0" distB="0" distL="114300" distR="114300" simplePos="0" relativeHeight="251658244" behindDoc="0" locked="0" layoutInCell="1" allowOverlap="1" wp14:anchorId="061EC6FA" wp14:editId="79DC80B6">
                <wp:simplePos x="0" y="0"/>
                <wp:positionH relativeFrom="margin">
                  <wp:posOffset>171450</wp:posOffset>
                </wp:positionH>
                <wp:positionV relativeFrom="margin">
                  <wp:posOffset>4845450</wp:posOffset>
                </wp:positionV>
                <wp:extent cx="5546090" cy="1578610"/>
                <wp:effectExtent l="0" t="0" r="3810" b="0"/>
                <wp:wrapSquare wrapText="bothSides"/>
                <wp:docPr id="1435321635" name="Picture 5"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21635" name="Picture 5" descr="A computer screen with text and imag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46090" cy="1578610"/>
                        </a:xfrm>
                        <a:prstGeom prst="rect">
                          <a:avLst/>
                        </a:prstGeom>
                      </pic:spPr>
                    </pic:pic>
                  </a:graphicData>
                </a:graphic>
                <wp14:sizeRelH relativeFrom="margin">
                  <wp14:pctWidth>0</wp14:pctWidth>
                </wp14:sizeRelH>
                <wp14:sizeRelV relativeFrom="margin">
                  <wp14:pctHeight>0</wp14:pctHeight>
                </wp14:sizeRelV>
              </wp:anchor>
            </w:drawing>
          </w:r>
          <w:r w:rsidRPr="00821B8E">
            <w:rPr>
              <w:u w:val="single"/>
              <w:lang/>
            </w:rPr>
            <w:drawing>
              <wp:anchor distT="0" distB="0" distL="114300" distR="114300" simplePos="0" relativeHeight="251658245" behindDoc="0" locked="0" layoutInCell="1" allowOverlap="1" wp14:anchorId="552B3F96" wp14:editId="6C84D3AE">
                <wp:simplePos x="0" y="0"/>
                <wp:positionH relativeFrom="margin">
                  <wp:posOffset>172085</wp:posOffset>
                </wp:positionH>
                <wp:positionV relativeFrom="margin">
                  <wp:posOffset>6567805</wp:posOffset>
                </wp:positionV>
                <wp:extent cx="5546090" cy="2550795"/>
                <wp:effectExtent l="0" t="0" r="3810" b="1905"/>
                <wp:wrapSquare wrapText="bothSides"/>
                <wp:docPr id="1605205541" name="Picture 6"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05541" name="Picture 6" descr="A computer screen shot of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46090" cy="2550795"/>
                        </a:xfrm>
                        <a:prstGeom prst="rect">
                          <a:avLst/>
                        </a:prstGeom>
                      </pic:spPr>
                    </pic:pic>
                  </a:graphicData>
                </a:graphic>
                <wp14:sizeRelH relativeFrom="margin">
                  <wp14:pctWidth>0</wp14:pctWidth>
                </wp14:sizeRelH>
                <wp14:sizeRelV relativeFrom="margin">
                  <wp14:pctHeight>0</wp14:pctHeight>
                </wp14:sizeRelV>
              </wp:anchor>
            </w:drawing>
          </w:r>
          <w:r w:rsidRPr="0067016C">
            <w:rPr>
              <w:lang/>
            </w:rPr>
            <w:drawing>
              <wp:anchor distT="0" distB="0" distL="114300" distR="114300" simplePos="0" relativeHeight="251658243" behindDoc="0" locked="0" layoutInCell="1" allowOverlap="1" wp14:anchorId="46D29104" wp14:editId="18030C9B">
                <wp:simplePos x="0" y="0"/>
                <wp:positionH relativeFrom="margin">
                  <wp:posOffset>172085</wp:posOffset>
                </wp:positionH>
                <wp:positionV relativeFrom="margin">
                  <wp:posOffset>4200636</wp:posOffset>
                </wp:positionV>
                <wp:extent cx="5546090" cy="508000"/>
                <wp:effectExtent l="0" t="0" r="3810" b="0"/>
                <wp:wrapSquare wrapText="bothSides"/>
                <wp:docPr id="9101585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58591" name="Picture 91015859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46090" cy="508000"/>
                        </a:xfrm>
                        <a:prstGeom prst="rect">
                          <a:avLst/>
                        </a:prstGeom>
                      </pic:spPr>
                    </pic:pic>
                  </a:graphicData>
                </a:graphic>
                <wp14:sizeRelH relativeFrom="margin">
                  <wp14:pctWidth>0</wp14:pctWidth>
                </wp14:sizeRelH>
                <wp14:sizeRelV relativeFrom="margin">
                  <wp14:pctHeight>0</wp14:pctHeight>
                </wp14:sizeRelV>
              </wp:anchor>
            </w:drawing>
          </w:r>
          <w:r w:rsidR="00821B8E">
            <w:rPr>
              <w:lang/>
            </w:rPr>
            <w:t xml:space="preserve">In order the screenshots are: starter section of featured articles, </w:t>
          </w:r>
          <w:r w:rsidR="00B02424">
            <w:rPr>
              <w:lang/>
            </w:rPr>
            <w:t>2 examples of such articles and our list of news section.</w:t>
          </w:r>
        </w:p>
        <w:p w14:paraId="69645105" w14:textId="085B8127" w:rsidR="008B3982" w:rsidRPr="008B3982" w:rsidRDefault="008B3982" w:rsidP="008B3982">
          <w:pPr>
            <w:shd w:val="clear" w:color="auto" w:fill="FFFFFF"/>
            <w:spacing w:before="100" w:beforeAutospacing="1" w:after="100" w:afterAutospacing="1" w:line="240" w:lineRule="auto"/>
            <w:ind w:left="1800" w:firstLine="0"/>
            <w:rPr>
              <w:lang/>
            </w:rPr>
          </w:pPr>
        </w:p>
        <w:p w14:paraId="0D329762" w14:textId="1B74E43B" w:rsidR="00917992" w:rsidRDefault="00917992" w:rsidP="00917992">
          <w:pPr>
            <w:numPr>
              <w:ilvl w:val="2"/>
              <w:numId w:val="16"/>
            </w:numPr>
            <w:shd w:val="clear" w:color="auto" w:fill="FFFFFF"/>
            <w:spacing w:before="100" w:beforeAutospacing="1" w:after="100" w:afterAutospacing="1" w:line="240" w:lineRule="auto"/>
            <w:rPr>
              <w:lang/>
            </w:rPr>
          </w:pPr>
          <w:r>
            <w:rPr>
              <w:lang/>
            </w:rPr>
            <w:t>S</w:t>
          </w:r>
          <w:r w:rsidRPr="00917992">
            <w:rPr>
              <w:lang/>
            </w:rPr>
            <w:t>ocial media links</w:t>
          </w:r>
        </w:p>
        <w:p w14:paraId="5812234A" w14:textId="38293AE2" w:rsidR="00917992" w:rsidRDefault="00917992" w:rsidP="00917992">
          <w:pPr>
            <w:numPr>
              <w:ilvl w:val="2"/>
              <w:numId w:val="16"/>
            </w:numPr>
            <w:shd w:val="clear" w:color="auto" w:fill="FFFFFF"/>
            <w:spacing w:before="100" w:beforeAutospacing="1" w:after="100" w:afterAutospacing="1" w:line="240" w:lineRule="auto"/>
            <w:rPr>
              <w:lang/>
            </w:rPr>
          </w:pPr>
          <w:r>
            <w:rPr>
              <w:lang/>
            </w:rPr>
            <w:t>A</w:t>
          </w:r>
          <w:r w:rsidRPr="00917992">
            <w:rPr>
              <w:lang/>
            </w:rPr>
            <w:t>bout info</w:t>
          </w:r>
        </w:p>
        <w:p w14:paraId="4F130B62" w14:textId="1BA96E99" w:rsidR="00917992" w:rsidRDefault="00917992" w:rsidP="00917992">
          <w:pPr>
            <w:numPr>
              <w:ilvl w:val="2"/>
              <w:numId w:val="16"/>
            </w:numPr>
            <w:shd w:val="clear" w:color="auto" w:fill="FFFFFF"/>
            <w:spacing w:before="100" w:beforeAutospacing="1" w:after="100" w:afterAutospacing="1" w:line="240" w:lineRule="auto"/>
            <w:rPr>
              <w:lang/>
            </w:rPr>
          </w:pPr>
          <w:r>
            <w:rPr>
              <w:lang/>
            </w:rPr>
            <w:t>F</w:t>
          </w:r>
          <w:r w:rsidRPr="00917992">
            <w:rPr>
              <w:lang/>
            </w:rPr>
            <w:t>at footer</w:t>
          </w:r>
        </w:p>
        <w:p w14:paraId="66286928" w14:textId="37B79A89" w:rsidR="00631D8E" w:rsidRDefault="001D40ED" w:rsidP="00631D8E">
          <w:pPr>
            <w:shd w:val="clear" w:color="auto" w:fill="FFFFFF"/>
            <w:spacing w:before="100" w:beforeAutospacing="1" w:after="100" w:afterAutospacing="1" w:line="240" w:lineRule="auto"/>
            <w:rPr>
              <w:lang/>
            </w:rPr>
          </w:pPr>
          <w:r>
            <w:rPr>
              <w:lang/>
            </w:rPr>
            <w:drawing>
              <wp:anchor distT="0" distB="0" distL="114300" distR="114300" simplePos="0" relativeHeight="251658246" behindDoc="0" locked="0" layoutInCell="1" allowOverlap="1" wp14:anchorId="67624496" wp14:editId="1A7930E2">
                <wp:simplePos x="0" y="0"/>
                <wp:positionH relativeFrom="margin">
                  <wp:posOffset>96520</wp:posOffset>
                </wp:positionH>
                <wp:positionV relativeFrom="margin">
                  <wp:posOffset>1737005</wp:posOffset>
                </wp:positionV>
                <wp:extent cx="5731510" cy="3110865"/>
                <wp:effectExtent l="0" t="0" r="0" b="635"/>
                <wp:wrapSquare wrapText="bothSides"/>
                <wp:docPr id="107074746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7460" name="Picture 7"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anchor>
            </w:drawing>
          </w:r>
          <w:r w:rsidR="00631D8E">
            <w:rPr>
              <w:lang/>
            </w:rPr>
            <w:t>We used Awesome Icons for our social media section</w:t>
          </w:r>
          <w:r>
            <w:rPr>
              <w:lang/>
            </w:rPr>
            <w:t>. And decided to set up About Info inside the footer as well as a “Suscribe to Our Newsletter section”</w:t>
          </w:r>
          <w:r w:rsidR="00960C74">
            <w:rPr>
              <w:lang/>
            </w:rPr>
            <w:t xml:space="preserve"> with an input type so the user can leave their email</w:t>
          </w:r>
          <w:r>
            <w:rPr>
              <w:lang/>
            </w:rPr>
            <w:t>.</w:t>
          </w:r>
        </w:p>
        <w:p w14:paraId="0BA4E810" w14:textId="23BBA796" w:rsidR="0067016C" w:rsidRPr="00917992" w:rsidRDefault="0067016C" w:rsidP="00297647">
          <w:pPr>
            <w:shd w:val="clear" w:color="auto" w:fill="FFFFFF"/>
            <w:spacing w:before="100" w:beforeAutospacing="1" w:after="100" w:afterAutospacing="1" w:line="240" w:lineRule="auto"/>
            <w:ind w:firstLine="0"/>
            <w:rPr>
              <w:lang/>
            </w:rPr>
          </w:pPr>
        </w:p>
        <w:p w14:paraId="28A89C13" w14:textId="4F8314DA" w:rsidR="00917992" w:rsidRPr="00917992" w:rsidRDefault="00917992" w:rsidP="00917992">
          <w:pPr>
            <w:numPr>
              <w:ilvl w:val="0"/>
              <w:numId w:val="16"/>
            </w:numPr>
            <w:shd w:val="clear" w:color="auto" w:fill="FFFFFF"/>
            <w:spacing w:before="100" w:beforeAutospacing="1" w:after="100" w:afterAutospacing="1" w:line="240" w:lineRule="auto"/>
            <w:rPr>
              <w:lang/>
            </w:rPr>
          </w:pPr>
          <w:r w:rsidRPr="00917992">
            <w:rPr>
              <w:lang/>
            </w:rPr>
            <w:t>1x CSS file</w:t>
          </w:r>
        </w:p>
        <w:p w14:paraId="677846D6" w14:textId="2AE4FB42" w:rsidR="00917992" w:rsidRPr="00917992" w:rsidRDefault="00917992" w:rsidP="00917992">
          <w:pPr>
            <w:numPr>
              <w:ilvl w:val="1"/>
              <w:numId w:val="16"/>
            </w:numPr>
            <w:shd w:val="clear" w:color="auto" w:fill="FFFFFF"/>
            <w:spacing w:before="100" w:beforeAutospacing="1" w:after="100" w:afterAutospacing="1" w:line="240" w:lineRule="auto"/>
            <w:rPr>
              <w:lang/>
            </w:rPr>
          </w:pPr>
          <w:r>
            <w:rPr>
              <w:lang/>
            </w:rPr>
            <w:t>E</w:t>
          </w:r>
          <w:r w:rsidRPr="00917992">
            <w:rPr>
              <w:lang/>
            </w:rPr>
            <w:t>xternal file</w:t>
          </w:r>
        </w:p>
        <w:p w14:paraId="0C4279F4" w14:textId="3472C926" w:rsidR="00917992" w:rsidRPr="00917992" w:rsidRDefault="00917992" w:rsidP="00917992">
          <w:pPr>
            <w:numPr>
              <w:ilvl w:val="1"/>
              <w:numId w:val="16"/>
            </w:numPr>
            <w:shd w:val="clear" w:color="auto" w:fill="FFFFFF"/>
            <w:spacing w:before="100" w:beforeAutospacing="1" w:after="100" w:afterAutospacing="1" w:line="240" w:lineRule="auto"/>
            <w:rPr>
              <w:lang/>
            </w:rPr>
          </w:pPr>
          <w:r>
            <w:rPr>
              <w:lang/>
            </w:rPr>
            <w:t>M</w:t>
          </w:r>
          <w:r w:rsidRPr="00917992">
            <w:rPr>
              <w:lang/>
            </w:rPr>
            <w:t>in. 50 lines of code, maximum 100</w:t>
          </w:r>
        </w:p>
        <w:p w14:paraId="19635725" w14:textId="2BFDEF11" w:rsidR="00D74E22" w:rsidRPr="00917992" w:rsidRDefault="00917992" w:rsidP="00D74E22">
          <w:pPr>
            <w:numPr>
              <w:ilvl w:val="0"/>
              <w:numId w:val="16"/>
            </w:numPr>
            <w:shd w:val="clear" w:color="auto" w:fill="FFFFFF"/>
            <w:spacing w:before="100" w:beforeAutospacing="1" w:after="100" w:afterAutospacing="1" w:line="240" w:lineRule="auto"/>
            <w:rPr>
              <w:lang/>
            </w:rPr>
          </w:pPr>
          <w:r w:rsidRPr="00917992">
            <w:rPr>
              <w:lang/>
            </w:rPr>
            <w:t>Valid HTML5 and CSS</w:t>
          </w:r>
        </w:p>
        <w:p w14:paraId="7717B058" w14:textId="47C92861" w:rsidR="00917992" w:rsidRDefault="002A77C7" w:rsidP="00917992">
          <w:pPr>
            <w:numPr>
              <w:ilvl w:val="0"/>
              <w:numId w:val="16"/>
            </w:numPr>
            <w:shd w:val="clear" w:color="auto" w:fill="FFFFFF"/>
            <w:spacing w:before="100" w:beforeAutospacing="1" w:after="100" w:afterAutospacing="1" w:line="240" w:lineRule="auto"/>
            <w:rPr>
              <w:lang/>
            </w:rPr>
          </w:pPr>
          <w:r>
            <w:rPr>
              <w:lang/>
            </w:rPr>
            <w:drawing>
              <wp:anchor distT="0" distB="0" distL="114300" distR="114300" simplePos="0" relativeHeight="251658254" behindDoc="0" locked="0" layoutInCell="1" allowOverlap="1" wp14:anchorId="50E6EB2B" wp14:editId="1506FB1C">
                <wp:simplePos x="0" y="0"/>
                <wp:positionH relativeFrom="margin">
                  <wp:posOffset>-84455</wp:posOffset>
                </wp:positionH>
                <wp:positionV relativeFrom="margin">
                  <wp:posOffset>6169047</wp:posOffset>
                </wp:positionV>
                <wp:extent cx="5731510" cy="2827020"/>
                <wp:effectExtent l="0" t="0" r="0" b="5080"/>
                <wp:wrapSquare wrapText="bothSides"/>
                <wp:docPr id="949895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95015" name="Picture 1"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t="17482" b="6655"/>
                        <a:stretch/>
                      </pic:blipFill>
                      <pic:spPr bwMode="auto">
                        <a:xfrm>
                          <a:off x="0" y="0"/>
                          <a:ext cx="5731510" cy="28270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7992" w:rsidRPr="00917992">
            <w:rPr>
              <w:lang/>
            </w:rPr>
            <w:t>Syntactically and semantically correct</w:t>
          </w:r>
        </w:p>
        <w:p w14:paraId="34A436C4" w14:textId="6895F3BB" w:rsidR="002A77C7" w:rsidRPr="00917992" w:rsidRDefault="002A77C7" w:rsidP="00C54373">
          <w:pPr>
            <w:shd w:val="clear" w:color="auto" w:fill="FFFFFF"/>
            <w:spacing w:before="100" w:beforeAutospacing="1" w:after="100" w:afterAutospacing="1" w:line="240" w:lineRule="auto"/>
            <w:ind w:firstLine="0"/>
            <w:rPr>
              <w:lang/>
            </w:rPr>
          </w:pPr>
        </w:p>
        <w:p w14:paraId="62D508DE" w14:textId="7A0FD7D2" w:rsidR="00917992" w:rsidRPr="00917992" w:rsidRDefault="00917992" w:rsidP="00917992">
          <w:pPr>
            <w:numPr>
              <w:ilvl w:val="0"/>
              <w:numId w:val="16"/>
            </w:numPr>
            <w:shd w:val="clear" w:color="auto" w:fill="FFFFFF"/>
            <w:spacing w:before="100" w:beforeAutospacing="1" w:after="100" w:afterAutospacing="1" w:line="240" w:lineRule="auto"/>
            <w:rPr>
              <w:lang/>
            </w:rPr>
          </w:pPr>
          <w:r w:rsidRPr="00917992">
            <w:rPr>
              <w:lang/>
            </w:rPr>
            <w:t>NO frameworks and templates are allowed</w:t>
          </w:r>
        </w:p>
        <w:p w14:paraId="21C211E1" w14:textId="3DD6592B" w:rsidR="00917992" w:rsidRPr="00917992" w:rsidRDefault="00917992" w:rsidP="00917992">
          <w:pPr>
            <w:numPr>
              <w:ilvl w:val="0"/>
              <w:numId w:val="16"/>
            </w:numPr>
            <w:shd w:val="clear" w:color="auto" w:fill="FFFFFF"/>
            <w:spacing w:before="100" w:beforeAutospacing="1" w:after="100" w:afterAutospacing="1" w:line="240" w:lineRule="auto"/>
            <w:rPr>
              <w:lang/>
            </w:rPr>
          </w:pPr>
          <w:r w:rsidRPr="00917992">
            <w:rPr>
              <w:lang/>
            </w:rPr>
            <w:t>Metadata descriptions</w:t>
          </w:r>
        </w:p>
        <w:p w14:paraId="2D34A76D" w14:textId="39A439E8" w:rsidR="00917992" w:rsidRPr="00917992" w:rsidRDefault="00917992" w:rsidP="00917992">
          <w:pPr>
            <w:numPr>
              <w:ilvl w:val="1"/>
              <w:numId w:val="16"/>
            </w:numPr>
            <w:shd w:val="clear" w:color="auto" w:fill="FFFFFF"/>
            <w:spacing w:before="100" w:beforeAutospacing="1" w:after="100" w:afterAutospacing="1" w:line="240" w:lineRule="auto"/>
            <w:rPr>
              <w:lang/>
            </w:rPr>
          </w:pPr>
          <w:r>
            <w:rPr>
              <w:lang/>
            </w:rPr>
            <w:t>B</w:t>
          </w:r>
          <w:r w:rsidRPr="00917992">
            <w:rPr>
              <w:lang/>
            </w:rPr>
            <w:t>asic meta elements in head</w:t>
          </w:r>
        </w:p>
        <w:p w14:paraId="5807CD66" w14:textId="2434B2A3" w:rsidR="00917992" w:rsidRPr="00917992" w:rsidRDefault="00917992" w:rsidP="00917992">
          <w:pPr>
            <w:numPr>
              <w:ilvl w:val="1"/>
              <w:numId w:val="16"/>
            </w:numPr>
            <w:shd w:val="clear" w:color="auto" w:fill="FFFFFF"/>
            <w:spacing w:before="100" w:beforeAutospacing="1" w:after="100" w:afterAutospacing="1" w:line="240" w:lineRule="auto"/>
            <w:rPr>
              <w:lang/>
            </w:rPr>
          </w:pPr>
          <w:r w:rsidRPr="00917992">
            <w:rPr>
              <w:lang/>
            </w:rPr>
            <w:t>Microdata (+ schema.org)</w:t>
          </w:r>
        </w:p>
        <w:p w14:paraId="3E5FA2DD" w14:textId="15AD211E" w:rsidR="00917992" w:rsidRPr="00917992" w:rsidRDefault="00917992" w:rsidP="00917992">
          <w:pPr>
            <w:numPr>
              <w:ilvl w:val="2"/>
              <w:numId w:val="16"/>
            </w:numPr>
            <w:shd w:val="clear" w:color="auto" w:fill="FFFFFF"/>
            <w:spacing w:before="100" w:beforeAutospacing="1" w:after="100" w:afterAutospacing="1" w:line="240" w:lineRule="auto"/>
            <w:rPr>
              <w:lang/>
            </w:rPr>
          </w:pPr>
          <w:r w:rsidRPr="00917992">
            <w:rPr>
              <w:lang/>
            </w:rPr>
            <w:t>min. 7 properties</w:t>
          </w:r>
        </w:p>
        <w:p w14:paraId="75F7C5D5" w14:textId="025BD31B" w:rsidR="00917992" w:rsidRPr="00917992" w:rsidRDefault="00917992" w:rsidP="00917992">
          <w:pPr>
            <w:numPr>
              <w:ilvl w:val="2"/>
              <w:numId w:val="16"/>
            </w:numPr>
            <w:shd w:val="clear" w:color="auto" w:fill="FFFFFF"/>
            <w:spacing w:before="100" w:beforeAutospacing="1" w:after="100" w:afterAutospacing="1" w:line="240" w:lineRule="auto"/>
            <w:rPr>
              <w:lang/>
            </w:rPr>
          </w:pPr>
          <w:r w:rsidRPr="00917992">
            <w:rPr>
              <w:lang/>
            </w:rPr>
            <w:t>min. 2different itemtypes</w:t>
          </w:r>
        </w:p>
        <w:p w14:paraId="3D6D7C82" w14:textId="6964209B" w:rsidR="00917992" w:rsidRDefault="00C54373" w:rsidP="00917992">
          <w:pPr>
            <w:numPr>
              <w:ilvl w:val="2"/>
              <w:numId w:val="16"/>
            </w:numPr>
            <w:shd w:val="clear" w:color="auto" w:fill="FFFFFF"/>
            <w:spacing w:before="100" w:beforeAutospacing="1" w:after="100" w:afterAutospacing="1" w:line="240" w:lineRule="auto"/>
            <w:rPr>
              <w:lang/>
            </w:rPr>
          </w:pPr>
          <w:r>
            <w:rPr>
              <w:noProof/>
            </w:rPr>
            <w:drawing>
              <wp:anchor distT="0" distB="0" distL="114300" distR="114300" simplePos="0" relativeHeight="251658248" behindDoc="0" locked="0" layoutInCell="1" allowOverlap="1" wp14:anchorId="0F99E8F5" wp14:editId="1013676E">
                <wp:simplePos x="0" y="0"/>
                <wp:positionH relativeFrom="margin">
                  <wp:posOffset>430968</wp:posOffset>
                </wp:positionH>
                <wp:positionV relativeFrom="margin">
                  <wp:posOffset>1710537</wp:posOffset>
                </wp:positionV>
                <wp:extent cx="3805555" cy="2221865"/>
                <wp:effectExtent l="0" t="0" r="4445" b="635"/>
                <wp:wrapSquare wrapText="bothSides"/>
                <wp:docPr id="272506246" name="Picture 1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06246" name="Picture 10" descr="A computer screen shot of a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805555" cy="2221865"/>
                        </a:xfrm>
                        <a:prstGeom prst="rect">
                          <a:avLst/>
                        </a:prstGeom>
                      </pic:spPr>
                    </pic:pic>
                  </a:graphicData>
                </a:graphic>
              </wp:anchor>
            </w:drawing>
          </w:r>
          <w:r w:rsidR="00917992" w:rsidRPr="00917992">
            <w:rPr>
              <w:lang/>
            </w:rPr>
            <w:t>or equivalent using JSON-LD</w:t>
          </w:r>
        </w:p>
        <w:p w14:paraId="34480B16" w14:textId="55C10831" w:rsidR="00297647" w:rsidRDefault="00297647" w:rsidP="00297647">
          <w:pPr>
            <w:shd w:val="clear" w:color="auto" w:fill="FFFFFF"/>
            <w:spacing w:before="100" w:beforeAutospacing="1" w:after="100" w:afterAutospacing="1" w:line="240" w:lineRule="auto"/>
            <w:ind w:left="2160" w:firstLine="0"/>
            <w:rPr>
              <w:lang/>
            </w:rPr>
          </w:pPr>
        </w:p>
        <w:p w14:paraId="47B64B5C" w14:textId="201B95B0" w:rsidR="00297647" w:rsidRDefault="00297647" w:rsidP="00297647">
          <w:pPr>
            <w:shd w:val="clear" w:color="auto" w:fill="FFFFFF"/>
            <w:spacing w:before="100" w:beforeAutospacing="1" w:after="100" w:afterAutospacing="1" w:line="240" w:lineRule="auto"/>
            <w:ind w:left="2160" w:firstLine="0"/>
            <w:rPr>
              <w:lang/>
            </w:rPr>
          </w:pPr>
        </w:p>
        <w:p w14:paraId="41F724AF" w14:textId="4C0DA20B" w:rsidR="00297647" w:rsidRDefault="00297647" w:rsidP="00297647">
          <w:pPr>
            <w:shd w:val="clear" w:color="auto" w:fill="FFFFFF"/>
            <w:spacing w:before="100" w:beforeAutospacing="1" w:after="100" w:afterAutospacing="1" w:line="240" w:lineRule="auto"/>
            <w:ind w:left="2160" w:firstLine="0"/>
            <w:rPr>
              <w:lang/>
            </w:rPr>
          </w:pPr>
        </w:p>
        <w:p w14:paraId="5F69FA14" w14:textId="3AE8EC4C" w:rsidR="00297647" w:rsidRPr="00917992" w:rsidRDefault="00297647" w:rsidP="00297647">
          <w:pPr>
            <w:shd w:val="clear" w:color="auto" w:fill="FFFFFF"/>
            <w:spacing w:before="100" w:beforeAutospacing="1" w:after="100" w:afterAutospacing="1" w:line="240" w:lineRule="auto"/>
            <w:ind w:left="2160" w:firstLine="0"/>
          </w:pPr>
        </w:p>
        <w:p w14:paraId="11C0E672" w14:textId="77777777" w:rsidR="00E27AF2" w:rsidRDefault="00E27AF2" w:rsidP="00E27AF2">
          <w:pPr>
            <w:shd w:val="clear" w:color="auto" w:fill="FFFFFF"/>
            <w:spacing w:before="100" w:beforeAutospacing="1" w:after="100" w:afterAutospacing="1" w:line="240" w:lineRule="auto"/>
            <w:ind w:left="1440" w:firstLine="0"/>
            <w:rPr>
              <w:lang/>
            </w:rPr>
          </w:pPr>
        </w:p>
        <w:p w14:paraId="3D1D002A" w14:textId="77777777" w:rsidR="00E27AF2" w:rsidRDefault="00E27AF2" w:rsidP="00E27AF2">
          <w:pPr>
            <w:shd w:val="clear" w:color="auto" w:fill="FFFFFF"/>
            <w:spacing w:before="100" w:beforeAutospacing="1" w:after="100" w:afterAutospacing="1" w:line="240" w:lineRule="auto"/>
            <w:rPr>
              <w:lang/>
            </w:rPr>
          </w:pPr>
        </w:p>
        <w:p w14:paraId="2BE391CB" w14:textId="531EA6CC" w:rsidR="00E27AF2" w:rsidRDefault="00C54373" w:rsidP="00E27AF2">
          <w:pPr>
            <w:shd w:val="clear" w:color="auto" w:fill="FFFFFF"/>
            <w:spacing w:before="100" w:beforeAutospacing="1" w:after="100" w:afterAutospacing="1" w:line="240" w:lineRule="auto"/>
            <w:ind w:firstLine="0"/>
            <w:rPr>
              <w:lang/>
            </w:rPr>
          </w:pPr>
          <w:r>
            <w:rPr>
              <w:noProof/>
            </w:rPr>
            <w:drawing>
              <wp:anchor distT="0" distB="0" distL="114300" distR="114300" simplePos="0" relativeHeight="251658247" behindDoc="0" locked="0" layoutInCell="1" allowOverlap="1" wp14:anchorId="18CF76C9" wp14:editId="137C061C">
                <wp:simplePos x="0" y="0"/>
                <wp:positionH relativeFrom="margin">
                  <wp:posOffset>369176</wp:posOffset>
                </wp:positionH>
                <wp:positionV relativeFrom="margin">
                  <wp:posOffset>4038885</wp:posOffset>
                </wp:positionV>
                <wp:extent cx="3806190" cy="1967230"/>
                <wp:effectExtent l="0" t="0" r="3810" b="1270"/>
                <wp:wrapSquare wrapText="bothSides"/>
                <wp:docPr id="123924530" name="Picture 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4530" name="Picture 8" descr="A computer screen with whit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06190" cy="1967230"/>
                        </a:xfrm>
                        <a:prstGeom prst="rect">
                          <a:avLst/>
                        </a:prstGeom>
                      </pic:spPr>
                    </pic:pic>
                  </a:graphicData>
                </a:graphic>
              </wp:anchor>
            </w:drawing>
          </w:r>
        </w:p>
        <w:p w14:paraId="4D3ED51F" w14:textId="17AC96B7" w:rsidR="00E27AF2" w:rsidRDefault="00E27AF2" w:rsidP="00E27AF2">
          <w:pPr>
            <w:shd w:val="clear" w:color="auto" w:fill="FFFFFF"/>
            <w:spacing w:before="100" w:beforeAutospacing="1" w:after="100" w:afterAutospacing="1" w:line="240" w:lineRule="auto"/>
            <w:ind w:firstLine="0"/>
            <w:rPr>
              <w:lang/>
            </w:rPr>
          </w:pPr>
        </w:p>
        <w:p w14:paraId="7E9CAE73" w14:textId="4A4C01CE" w:rsidR="00E27AF2" w:rsidRDefault="00E27AF2" w:rsidP="00E27AF2">
          <w:pPr>
            <w:shd w:val="clear" w:color="auto" w:fill="FFFFFF"/>
            <w:spacing w:before="100" w:beforeAutospacing="1" w:after="100" w:afterAutospacing="1" w:line="240" w:lineRule="auto"/>
            <w:ind w:firstLine="0"/>
            <w:rPr>
              <w:lang/>
            </w:rPr>
          </w:pPr>
        </w:p>
        <w:p w14:paraId="5839C9A3" w14:textId="0CB3FC93" w:rsidR="00E27AF2" w:rsidRDefault="00E27AF2" w:rsidP="00E27AF2">
          <w:pPr>
            <w:shd w:val="clear" w:color="auto" w:fill="FFFFFF"/>
            <w:spacing w:before="100" w:beforeAutospacing="1" w:after="100" w:afterAutospacing="1" w:line="240" w:lineRule="auto"/>
            <w:ind w:firstLine="0"/>
            <w:rPr>
              <w:lang/>
            </w:rPr>
          </w:pPr>
        </w:p>
        <w:p w14:paraId="691AC1E6" w14:textId="7DDC144F" w:rsidR="00E27AF2" w:rsidRDefault="00E27AF2" w:rsidP="00E27AF2">
          <w:pPr>
            <w:shd w:val="clear" w:color="auto" w:fill="FFFFFF"/>
            <w:spacing w:before="100" w:beforeAutospacing="1" w:after="100" w:afterAutospacing="1" w:line="240" w:lineRule="auto"/>
            <w:ind w:firstLine="0"/>
            <w:rPr>
              <w:lang/>
            </w:rPr>
          </w:pPr>
        </w:p>
        <w:p w14:paraId="0413F991" w14:textId="70EEB9F7" w:rsidR="00E27AF2" w:rsidRDefault="00E27AF2" w:rsidP="00E27AF2">
          <w:pPr>
            <w:shd w:val="clear" w:color="auto" w:fill="FFFFFF"/>
            <w:spacing w:before="100" w:beforeAutospacing="1" w:after="100" w:afterAutospacing="1" w:line="240" w:lineRule="auto"/>
            <w:ind w:left="1440" w:firstLine="0"/>
            <w:rPr>
              <w:lang/>
            </w:rPr>
          </w:pPr>
        </w:p>
        <w:p w14:paraId="56B086BB" w14:textId="193ECE61" w:rsidR="00E27AF2" w:rsidRDefault="00C54373" w:rsidP="00E27AF2">
          <w:pPr>
            <w:shd w:val="clear" w:color="auto" w:fill="FFFFFF"/>
            <w:spacing w:before="100" w:beforeAutospacing="1" w:after="100" w:afterAutospacing="1" w:line="240" w:lineRule="auto"/>
            <w:ind w:left="1440" w:firstLine="0"/>
            <w:rPr>
              <w:lang/>
            </w:rPr>
          </w:pPr>
          <w:r>
            <w:rPr>
              <w:noProof/>
            </w:rPr>
            <w:drawing>
              <wp:anchor distT="0" distB="0" distL="114300" distR="114300" simplePos="0" relativeHeight="251658249" behindDoc="0" locked="0" layoutInCell="1" allowOverlap="1" wp14:anchorId="143DE909" wp14:editId="1A54350A">
                <wp:simplePos x="0" y="0"/>
                <wp:positionH relativeFrom="margin">
                  <wp:posOffset>367687</wp:posOffset>
                </wp:positionH>
                <wp:positionV relativeFrom="margin">
                  <wp:posOffset>6177520</wp:posOffset>
                </wp:positionV>
                <wp:extent cx="3806825" cy="2252980"/>
                <wp:effectExtent l="0" t="0" r="3175" b="0"/>
                <wp:wrapSquare wrapText="bothSides"/>
                <wp:docPr id="1979508492"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8492" name="Picture 9" descr="A screen shot of a computer cod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806825" cy="2252980"/>
                        </a:xfrm>
                        <a:prstGeom prst="rect">
                          <a:avLst/>
                        </a:prstGeom>
                      </pic:spPr>
                    </pic:pic>
                  </a:graphicData>
                </a:graphic>
              </wp:anchor>
            </w:drawing>
          </w:r>
        </w:p>
        <w:p w14:paraId="66B06198" w14:textId="09639A3D" w:rsidR="00E27AF2" w:rsidRDefault="00E27AF2" w:rsidP="00E27AF2">
          <w:pPr>
            <w:shd w:val="clear" w:color="auto" w:fill="FFFFFF"/>
            <w:spacing w:before="100" w:beforeAutospacing="1" w:after="100" w:afterAutospacing="1" w:line="240" w:lineRule="auto"/>
            <w:ind w:left="1440" w:firstLine="0"/>
            <w:rPr>
              <w:lang/>
            </w:rPr>
          </w:pPr>
        </w:p>
        <w:p w14:paraId="78AF0F3B" w14:textId="0D0C4A75" w:rsidR="00E27AF2" w:rsidRDefault="00E27AF2" w:rsidP="00E27AF2">
          <w:pPr>
            <w:shd w:val="clear" w:color="auto" w:fill="FFFFFF"/>
            <w:spacing w:before="100" w:beforeAutospacing="1" w:after="100" w:afterAutospacing="1" w:line="240" w:lineRule="auto"/>
            <w:ind w:left="1440" w:firstLine="0"/>
            <w:rPr>
              <w:lang/>
            </w:rPr>
          </w:pPr>
        </w:p>
        <w:p w14:paraId="6A3B5E0D" w14:textId="309185FF" w:rsidR="00E27AF2" w:rsidRDefault="00E27AF2" w:rsidP="00E27AF2">
          <w:pPr>
            <w:shd w:val="clear" w:color="auto" w:fill="FFFFFF"/>
            <w:spacing w:before="100" w:beforeAutospacing="1" w:after="100" w:afterAutospacing="1" w:line="240" w:lineRule="auto"/>
            <w:ind w:left="1440" w:firstLine="0"/>
            <w:rPr>
              <w:lang/>
            </w:rPr>
          </w:pPr>
        </w:p>
        <w:p w14:paraId="1A3ABCE7" w14:textId="34BB8735" w:rsidR="00E27AF2" w:rsidRDefault="00E27AF2" w:rsidP="00E27AF2">
          <w:pPr>
            <w:shd w:val="clear" w:color="auto" w:fill="FFFFFF"/>
            <w:spacing w:before="100" w:beforeAutospacing="1" w:after="100" w:afterAutospacing="1" w:line="240" w:lineRule="auto"/>
            <w:ind w:left="1440" w:firstLine="0"/>
            <w:rPr>
              <w:lang/>
            </w:rPr>
          </w:pPr>
        </w:p>
        <w:p w14:paraId="08E6B7AD" w14:textId="6AF980CA" w:rsidR="00E27AF2" w:rsidRDefault="00E27AF2" w:rsidP="00E27AF2">
          <w:pPr>
            <w:shd w:val="clear" w:color="auto" w:fill="FFFFFF"/>
            <w:spacing w:before="100" w:beforeAutospacing="1" w:after="100" w:afterAutospacing="1" w:line="240" w:lineRule="auto"/>
            <w:ind w:left="1080" w:firstLine="0"/>
            <w:rPr>
              <w:lang/>
            </w:rPr>
          </w:pPr>
        </w:p>
        <w:p w14:paraId="2C4E51EE" w14:textId="675F1A82" w:rsidR="00917992" w:rsidRDefault="00084400" w:rsidP="00917992">
          <w:pPr>
            <w:numPr>
              <w:ilvl w:val="1"/>
              <w:numId w:val="16"/>
            </w:numPr>
            <w:shd w:val="clear" w:color="auto" w:fill="FFFFFF"/>
            <w:spacing w:before="100" w:beforeAutospacing="1" w:after="100" w:afterAutospacing="1" w:line="240" w:lineRule="auto"/>
            <w:rPr>
              <w:lang/>
            </w:rPr>
          </w:pPr>
          <w:r>
            <w:rPr>
              <w:lang/>
            </w:rPr>
            <w:lastRenderedPageBreak/>
            <w:drawing>
              <wp:anchor distT="0" distB="0" distL="114300" distR="114300" simplePos="0" relativeHeight="251658250" behindDoc="0" locked="0" layoutInCell="1" allowOverlap="1" wp14:anchorId="44EDDABB" wp14:editId="3ED52F15">
                <wp:simplePos x="0" y="0"/>
                <wp:positionH relativeFrom="margin">
                  <wp:posOffset>-84083</wp:posOffset>
                </wp:positionH>
                <wp:positionV relativeFrom="margin">
                  <wp:posOffset>270050</wp:posOffset>
                </wp:positionV>
                <wp:extent cx="5731510" cy="788035"/>
                <wp:effectExtent l="0" t="0" r="0" b="0"/>
                <wp:wrapSquare wrapText="bothSides"/>
                <wp:docPr id="203526845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8453" name="Picture 1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788035"/>
                        </a:xfrm>
                        <a:prstGeom prst="rect">
                          <a:avLst/>
                        </a:prstGeom>
                      </pic:spPr>
                    </pic:pic>
                  </a:graphicData>
                </a:graphic>
              </wp:anchor>
            </w:drawing>
          </w:r>
          <w:r w:rsidR="00917992">
            <w:rPr>
              <w:lang/>
            </w:rPr>
            <w:t>O</w:t>
          </w:r>
          <w:r w:rsidR="00917992" w:rsidRPr="00917992">
            <w:rPr>
              <w:lang/>
            </w:rPr>
            <w:t>pengraph.org for Facebook</w:t>
          </w:r>
        </w:p>
        <w:p w14:paraId="07F89982" w14:textId="65A433AB" w:rsidR="00FF1163" w:rsidRPr="00917992" w:rsidRDefault="00FF1163" w:rsidP="006B550C">
          <w:pPr>
            <w:shd w:val="clear" w:color="auto" w:fill="FFFFFF"/>
            <w:spacing w:before="100" w:beforeAutospacing="1" w:after="100" w:afterAutospacing="1" w:line="240" w:lineRule="auto"/>
            <w:ind w:firstLine="0"/>
            <w:rPr>
              <w:lang/>
            </w:rPr>
          </w:pPr>
        </w:p>
        <w:p w14:paraId="53A9F4F8" w14:textId="1BBC1642" w:rsidR="00917992" w:rsidRPr="00917992" w:rsidRDefault="00917992" w:rsidP="00917992">
          <w:pPr>
            <w:numPr>
              <w:ilvl w:val="0"/>
              <w:numId w:val="16"/>
            </w:numPr>
            <w:shd w:val="clear" w:color="auto" w:fill="FFFFFF"/>
            <w:spacing w:before="100" w:beforeAutospacing="1" w:after="100" w:afterAutospacing="1" w:line="240" w:lineRule="auto"/>
            <w:rPr>
              <w:lang/>
            </w:rPr>
          </w:pPr>
          <w:r w:rsidRPr="00917992">
            <w:rPr>
              <w:lang/>
            </w:rPr>
            <w:t>Contains properly used at least each of the following elements</w:t>
          </w:r>
        </w:p>
        <w:p w14:paraId="3A27C24F" w14:textId="2FFBDF71" w:rsidR="00917992" w:rsidRDefault="00917992" w:rsidP="00917992">
          <w:pPr>
            <w:numPr>
              <w:ilvl w:val="1"/>
              <w:numId w:val="16"/>
            </w:numPr>
            <w:shd w:val="clear" w:color="auto" w:fill="FFFFFF"/>
            <w:spacing w:before="100" w:beforeAutospacing="1" w:after="100" w:afterAutospacing="1" w:line="240" w:lineRule="auto"/>
            <w:rPr>
              <w:lang/>
            </w:rPr>
          </w:pPr>
          <w:r w:rsidRPr="00917992">
            <w:rPr>
              <w:lang/>
            </w:rPr>
            <w:t>head, meta, title, header, section, article, aside, time, footer, p, ul/ol, li, a, img, h1, h2, h3</w:t>
          </w:r>
        </w:p>
        <w:p w14:paraId="7109099A" w14:textId="5D45A43A" w:rsidR="005911C8" w:rsidRDefault="005911C8" w:rsidP="005911C8">
          <w:pPr>
            <w:shd w:val="clear" w:color="auto" w:fill="FFFFFF"/>
            <w:spacing w:before="100" w:beforeAutospacing="1" w:after="100" w:afterAutospacing="1" w:line="240" w:lineRule="auto"/>
            <w:ind w:firstLine="0"/>
          </w:pPr>
          <w:r>
            <w:rPr>
              <w:lang/>
            </w:rPr>
            <w:t>All of these elements can be seen in the previous screenshot</w:t>
          </w:r>
          <w:r w:rsidR="00A250ED">
            <w:rPr>
              <w:lang/>
            </w:rPr>
            <w:t>s except for:</w:t>
          </w:r>
        </w:p>
        <w:p w14:paraId="5AC4293D" w14:textId="3EF18447" w:rsidR="009354D7" w:rsidRDefault="00084400" w:rsidP="005911C8">
          <w:pPr>
            <w:shd w:val="clear" w:color="auto" w:fill="FFFFFF"/>
            <w:spacing w:before="100" w:beforeAutospacing="1" w:after="100" w:afterAutospacing="1" w:line="240" w:lineRule="auto"/>
            <w:ind w:firstLine="0"/>
          </w:pPr>
          <w:r>
            <w:rPr>
              <w:noProof/>
            </w:rPr>
            <w:drawing>
              <wp:anchor distT="0" distB="0" distL="114300" distR="114300" simplePos="0" relativeHeight="251658251" behindDoc="0" locked="0" layoutInCell="1" allowOverlap="1" wp14:anchorId="29F630F2" wp14:editId="04A16610">
                <wp:simplePos x="0" y="0"/>
                <wp:positionH relativeFrom="margin">
                  <wp:posOffset>-220345</wp:posOffset>
                </wp:positionH>
                <wp:positionV relativeFrom="margin">
                  <wp:posOffset>2752747</wp:posOffset>
                </wp:positionV>
                <wp:extent cx="5731510" cy="678815"/>
                <wp:effectExtent l="0" t="0" r="0" b="0"/>
                <wp:wrapSquare wrapText="bothSides"/>
                <wp:docPr id="9967886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88678" name="Picture 99678867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678815"/>
                        </a:xfrm>
                        <a:prstGeom prst="rect">
                          <a:avLst/>
                        </a:prstGeom>
                      </pic:spPr>
                    </pic:pic>
                  </a:graphicData>
                </a:graphic>
              </wp:anchor>
            </w:drawing>
          </w:r>
          <w:r w:rsidR="009354D7">
            <w:t>Title</w:t>
          </w:r>
        </w:p>
        <w:p w14:paraId="4E200B7A" w14:textId="7290FAC6" w:rsidR="00A250ED" w:rsidRDefault="00A250ED" w:rsidP="005911C8">
          <w:pPr>
            <w:shd w:val="clear" w:color="auto" w:fill="FFFFFF"/>
            <w:spacing w:before="100" w:beforeAutospacing="1" w:after="100" w:afterAutospacing="1" w:line="240" w:lineRule="auto"/>
            <w:ind w:firstLine="0"/>
          </w:pPr>
        </w:p>
        <w:p w14:paraId="62EDF6A7" w14:textId="660539EE" w:rsidR="00893C34" w:rsidRDefault="00084400" w:rsidP="005911C8">
          <w:pPr>
            <w:shd w:val="clear" w:color="auto" w:fill="FFFFFF"/>
            <w:spacing w:before="100" w:beforeAutospacing="1" w:after="100" w:afterAutospacing="1" w:line="240" w:lineRule="auto"/>
            <w:ind w:firstLine="0"/>
          </w:pPr>
          <w:r>
            <w:rPr>
              <w:noProof/>
            </w:rPr>
            <w:drawing>
              <wp:anchor distT="0" distB="0" distL="114300" distR="114300" simplePos="0" relativeHeight="251658252" behindDoc="0" locked="0" layoutInCell="1" allowOverlap="1" wp14:anchorId="307DCCC3" wp14:editId="6F54006E">
                <wp:simplePos x="0" y="0"/>
                <wp:positionH relativeFrom="margin">
                  <wp:posOffset>-216622</wp:posOffset>
                </wp:positionH>
                <wp:positionV relativeFrom="margin">
                  <wp:posOffset>4041140</wp:posOffset>
                </wp:positionV>
                <wp:extent cx="5731510" cy="1287145"/>
                <wp:effectExtent l="0" t="0" r="0" b="0"/>
                <wp:wrapSquare wrapText="bothSides"/>
                <wp:docPr id="1730400912" name="Picture 13"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0912" name="Picture 13" descr="A computer screen shot of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287145"/>
                        </a:xfrm>
                        <a:prstGeom prst="rect">
                          <a:avLst/>
                        </a:prstGeom>
                      </pic:spPr>
                    </pic:pic>
                  </a:graphicData>
                </a:graphic>
              </wp:anchor>
            </w:drawing>
          </w:r>
          <w:r w:rsidR="009354D7">
            <w:t>Aside</w:t>
          </w:r>
        </w:p>
        <w:p w14:paraId="5E05130E" w14:textId="40787A2F" w:rsidR="006A7912" w:rsidRDefault="006A7912" w:rsidP="005911C8">
          <w:pPr>
            <w:shd w:val="clear" w:color="auto" w:fill="FFFFFF"/>
            <w:spacing w:before="100" w:beforeAutospacing="1" w:after="100" w:afterAutospacing="1" w:line="240" w:lineRule="auto"/>
            <w:ind w:firstLine="0"/>
          </w:pPr>
        </w:p>
        <w:p w14:paraId="5CA50FC2" w14:textId="68F445E6" w:rsidR="00785BD2" w:rsidRDefault="00084400" w:rsidP="005911C8">
          <w:pPr>
            <w:shd w:val="clear" w:color="auto" w:fill="FFFFFF"/>
            <w:spacing w:before="100" w:beforeAutospacing="1" w:after="100" w:afterAutospacing="1" w:line="240" w:lineRule="auto"/>
            <w:ind w:firstLine="0"/>
          </w:pPr>
          <w:r>
            <w:rPr>
              <w:noProof/>
            </w:rPr>
            <w:drawing>
              <wp:anchor distT="0" distB="0" distL="114300" distR="114300" simplePos="0" relativeHeight="251658253" behindDoc="0" locked="0" layoutInCell="1" allowOverlap="1" wp14:anchorId="62EF10F8" wp14:editId="4595AF46">
                <wp:simplePos x="0" y="0"/>
                <wp:positionH relativeFrom="margin">
                  <wp:posOffset>-215987</wp:posOffset>
                </wp:positionH>
                <wp:positionV relativeFrom="margin">
                  <wp:posOffset>5921375</wp:posOffset>
                </wp:positionV>
                <wp:extent cx="5731510" cy="919480"/>
                <wp:effectExtent l="0" t="0" r="0" b="0"/>
                <wp:wrapSquare wrapText="bothSides"/>
                <wp:docPr id="1182299368" name="Picture 14"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99368" name="Picture 14" descr="A black background with colorful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919480"/>
                        </a:xfrm>
                        <a:prstGeom prst="rect">
                          <a:avLst/>
                        </a:prstGeom>
                      </pic:spPr>
                    </pic:pic>
                  </a:graphicData>
                </a:graphic>
              </wp:anchor>
            </w:drawing>
          </w:r>
          <w:r w:rsidR="00A250ED">
            <w:t>h1</w:t>
          </w:r>
        </w:p>
        <w:p w14:paraId="2B7F7DD0" w14:textId="1C6D27BC" w:rsidR="00785BD2" w:rsidRPr="00917992" w:rsidRDefault="00785BD2" w:rsidP="005911C8">
          <w:pPr>
            <w:shd w:val="clear" w:color="auto" w:fill="FFFFFF"/>
            <w:spacing w:before="100" w:beforeAutospacing="1" w:after="100" w:afterAutospacing="1" w:line="240" w:lineRule="auto"/>
            <w:ind w:firstLine="0"/>
          </w:pPr>
        </w:p>
        <w:p w14:paraId="22561FFA" w14:textId="2F06F1EA" w:rsidR="00917992" w:rsidRPr="00917992" w:rsidRDefault="00917992" w:rsidP="00917992">
          <w:pPr>
            <w:numPr>
              <w:ilvl w:val="0"/>
              <w:numId w:val="16"/>
            </w:numPr>
            <w:shd w:val="clear" w:color="auto" w:fill="FFFFFF"/>
            <w:spacing w:before="100" w:beforeAutospacing="1" w:after="100" w:afterAutospacing="1" w:line="240" w:lineRule="auto"/>
            <w:rPr>
              <w:lang/>
            </w:rPr>
          </w:pPr>
          <w:r w:rsidRPr="00917992">
            <w:rPr>
              <w:lang/>
            </w:rPr>
            <w:t> Files and names</w:t>
          </w:r>
        </w:p>
        <w:p w14:paraId="5D15740A" w14:textId="4674E200" w:rsidR="00917992" w:rsidRPr="00917992" w:rsidRDefault="00917992" w:rsidP="00917992">
          <w:pPr>
            <w:numPr>
              <w:ilvl w:val="1"/>
              <w:numId w:val="16"/>
            </w:numPr>
            <w:shd w:val="clear" w:color="auto" w:fill="FFFFFF"/>
            <w:spacing w:before="100" w:beforeAutospacing="1" w:after="100" w:afterAutospacing="1" w:line="240" w:lineRule="auto"/>
            <w:rPr>
              <w:lang/>
            </w:rPr>
          </w:pPr>
          <w:r w:rsidRPr="00917992">
            <w:rPr>
              <w:lang/>
            </w:rPr>
            <w:t>1x index.html file</w:t>
          </w:r>
        </w:p>
        <w:p w14:paraId="3E5256B3" w14:textId="7681C0BD" w:rsidR="00917992" w:rsidRDefault="00917992" w:rsidP="00917992">
          <w:pPr>
            <w:numPr>
              <w:ilvl w:val="1"/>
              <w:numId w:val="16"/>
            </w:numPr>
            <w:shd w:val="clear" w:color="auto" w:fill="FFFFFF"/>
            <w:spacing w:before="100" w:beforeAutospacing="1" w:after="100" w:afterAutospacing="1" w:line="240" w:lineRule="auto"/>
            <w:rPr>
              <w:lang/>
            </w:rPr>
          </w:pPr>
          <w:r w:rsidRPr="00917992">
            <w:rPr>
              <w:lang/>
            </w:rPr>
            <w:t>1x style.css file</w:t>
          </w:r>
        </w:p>
        <w:p w14:paraId="09CDB3B6" w14:textId="047FFD67" w:rsidR="00917992" w:rsidRPr="00917992" w:rsidRDefault="00917992" w:rsidP="00917992">
          <w:pPr>
            <w:numPr>
              <w:ilvl w:val="1"/>
              <w:numId w:val="16"/>
            </w:numPr>
            <w:shd w:val="clear" w:color="auto" w:fill="FFFFFF"/>
            <w:spacing w:before="100" w:beforeAutospacing="1" w:after="100" w:afterAutospacing="1" w:line="240" w:lineRule="auto"/>
            <w:rPr>
              <w:lang/>
            </w:rPr>
          </w:pPr>
          <w:r w:rsidRPr="00917992">
            <w:rPr>
              <w:lang/>
            </w:rPr>
            <w:t>optionally Assets folder for any other media</w:t>
          </w:r>
        </w:p>
        <w:p w14:paraId="7F1C8FE5" w14:textId="77777777" w:rsidR="00E709A5" w:rsidRDefault="00E709A5" w:rsidP="00917992">
          <w:pPr>
            <w:shd w:val="clear" w:color="auto" w:fill="FFFFFF"/>
            <w:spacing w:before="100" w:beforeAutospacing="1" w:after="100" w:afterAutospacing="1" w:line="240" w:lineRule="auto"/>
            <w:ind w:firstLine="0"/>
            <w:rPr>
              <w:u w:val="single"/>
            </w:rPr>
          </w:pPr>
        </w:p>
        <w:p w14:paraId="148E313C" w14:textId="77777777" w:rsidR="00E709A5" w:rsidRDefault="00E709A5" w:rsidP="00917992">
          <w:pPr>
            <w:shd w:val="clear" w:color="auto" w:fill="FFFFFF"/>
            <w:spacing w:before="100" w:beforeAutospacing="1" w:after="100" w:afterAutospacing="1" w:line="240" w:lineRule="auto"/>
            <w:ind w:firstLine="0"/>
            <w:rPr>
              <w:u w:val="single"/>
            </w:rPr>
          </w:pPr>
        </w:p>
        <w:p w14:paraId="726EA880" w14:textId="2825564D" w:rsidR="00917992" w:rsidRPr="00917992" w:rsidRDefault="00917992" w:rsidP="00917992">
          <w:pPr>
            <w:shd w:val="clear" w:color="auto" w:fill="FFFFFF"/>
            <w:spacing w:before="100" w:beforeAutospacing="1" w:after="100" w:afterAutospacing="1" w:line="240" w:lineRule="auto"/>
            <w:ind w:firstLine="0"/>
            <w:rPr>
              <w:u w:val="single"/>
              <w:lang/>
            </w:rPr>
          </w:pPr>
          <w:r w:rsidRPr="00917992">
            <w:rPr>
              <w:u w:val="single"/>
              <w:lang/>
            </w:rPr>
            <w:lastRenderedPageBreak/>
            <w:t>XML part</w:t>
          </w:r>
        </w:p>
        <w:p w14:paraId="1A432E9D" w14:textId="5608D546" w:rsidR="00917992" w:rsidRPr="00917992" w:rsidRDefault="00917992" w:rsidP="00917992">
          <w:pPr>
            <w:numPr>
              <w:ilvl w:val="0"/>
              <w:numId w:val="16"/>
            </w:numPr>
            <w:shd w:val="clear" w:color="auto" w:fill="FFFFFF"/>
            <w:spacing w:before="100" w:beforeAutospacing="1" w:after="100" w:afterAutospacing="1" w:line="240" w:lineRule="auto"/>
            <w:rPr>
              <w:lang/>
            </w:rPr>
          </w:pPr>
          <w:r w:rsidRPr="00917992">
            <w:rPr>
              <w:lang/>
            </w:rPr>
            <w:t>1x main XML file, including data </w:t>
          </w:r>
        </w:p>
        <w:p w14:paraId="1E5FF71B" w14:textId="73A4CB0B" w:rsidR="00917992" w:rsidRPr="00917992" w:rsidRDefault="00917992" w:rsidP="00917992">
          <w:pPr>
            <w:numPr>
              <w:ilvl w:val="1"/>
              <w:numId w:val="16"/>
            </w:numPr>
            <w:shd w:val="clear" w:color="auto" w:fill="FFFFFF"/>
            <w:spacing w:before="100" w:beforeAutospacing="1" w:after="100" w:afterAutospacing="1" w:line="240" w:lineRule="auto"/>
            <w:rPr>
              <w:lang/>
            </w:rPr>
          </w:pPr>
          <w:r w:rsidRPr="00917992">
            <w:rPr>
              <w:lang/>
            </w:rPr>
            <w:t>5 demonstrational records (at any level of XML file)</w:t>
          </w:r>
        </w:p>
        <w:p w14:paraId="629797E1" w14:textId="7A1C9576" w:rsidR="00917992" w:rsidRPr="007345C3" w:rsidRDefault="00014930" w:rsidP="00917992">
          <w:pPr>
            <w:numPr>
              <w:ilvl w:val="1"/>
              <w:numId w:val="16"/>
            </w:numPr>
            <w:shd w:val="clear" w:color="auto" w:fill="FFFFFF"/>
            <w:spacing w:before="100" w:beforeAutospacing="1" w:after="100" w:afterAutospacing="1" w:line="240" w:lineRule="auto"/>
            <w:rPr>
              <w:lang/>
            </w:rPr>
          </w:pPr>
          <w:r>
            <w:rPr>
              <w:noProof/>
            </w:rPr>
            <w:drawing>
              <wp:anchor distT="0" distB="0" distL="114300" distR="114300" simplePos="0" relativeHeight="251658256" behindDoc="0" locked="0" layoutInCell="1" allowOverlap="1" wp14:anchorId="66D4A138" wp14:editId="3B8819D6">
                <wp:simplePos x="0" y="0"/>
                <wp:positionH relativeFrom="margin">
                  <wp:posOffset>127322</wp:posOffset>
                </wp:positionH>
                <wp:positionV relativeFrom="margin">
                  <wp:posOffset>5177638</wp:posOffset>
                </wp:positionV>
                <wp:extent cx="5495924" cy="3419475"/>
                <wp:effectExtent l="0" t="0" r="3810" b="0"/>
                <wp:wrapSquare wrapText="bothSides"/>
                <wp:docPr id="1822475336" name="Picture 18224753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75336" name="Picture 1822475336"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95924" cy="3419475"/>
                        </a:xfrm>
                        <a:prstGeom prst="rect">
                          <a:avLst/>
                        </a:prstGeom>
                      </pic:spPr>
                    </pic:pic>
                  </a:graphicData>
                </a:graphic>
              </wp:anchor>
            </w:drawing>
          </w:r>
          <w:r w:rsidR="007345C3">
            <w:rPr>
              <w:noProof/>
            </w:rPr>
            <w:drawing>
              <wp:anchor distT="0" distB="0" distL="114300" distR="114300" simplePos="0" relativeHeight="251658255" behindDoc="0" locked="0" layoutInCell="1" allowOverlap="1" wp14:anchorId="5DF87285" wp14:editId="7430767F">
                <wp:simplePos x="0" y="0"/>
                <wp:positionH relativeFrom="margin">
                  <wp:posOffset>122051</wp:posOffset>
                </wp:positionH>
                <wp:positionV relativeFrom="margin">
                  <wp:posOffset>1036167</wp:posOffset>
                </wp:positionV>
                <wp:extent cx="5495924" cy="4000500"/>
                <wp:effectExtent l="0" t="0" r="3810" b="0"/>
                <wp:wrapSquare wrapText="bothSides"/>
                <wp:docPr id="148290771" name="Picture 14829077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0771" name="Picture 148290771" descr="A computer screen 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95924" cy="4000500"/>
                        </a:xfrm>
                        <a:prstGeom prst="rect">
                          <a:avLst/>
                        </a:prstGeom>
                      </pic:spPr>
                    </pic:pic>
                  </a:graphicData>
                </a:graphic>
              </wp:anchor>
            </w:drawing>
          </w:r>
          <w:r w:rsidR="00917992" w:rsidRPr="00917992">
            <w:rPr>
              <w:lang/>
            </w:rPr>
            <w:t>min. 4 levels of nesting</w:t>
          </w:r>
        </w:p>
        <w:p w14:paraId="03B38048" w14:textId="7DE29FE2" w:rsidR="007345C3" w:rsidRPr="00917992" w:rsidRDefault="007345C3" w:rsidP="007345C3">
          <w:pPr>
            <w:shd w:val="clear" w:color="auto" w:fill="FFFFFF"/>
            <w:spacing w:before="100" w:beforeAutospacing="1" w:after="100" w:afterAutospacing="1" w:line="240" w:lineRule="auto"/>
            <w:ind w:left="1440" w:firstLine="0"/>
            <w:rPr>
              <w:lang/>
            </w:rPr>
          </w:pPr>
        </w:p>
        <w:p w14:paraId="4026D7EB" w14:textId="0E9AE2A5" w:rsidR="00F06CDA" w:rsidRPr="00F06CDA" w:rsidRDefault="00F06CDA" w:rsidP="00F06CDA">
          <w:pPr>
            <w:shd w:val="clear" w:color="auto" w:fill="FFFFFF"/>
            <w:spacing w:before="100" w:beforeAutospacing="1" w:after="100" w:afterAutospacing="1" w:line="240" w:lineRule="auto"/>
            <w:ind w:left="720" w:firstLine="0"/>
            <w:rPr>
              <w:lang/>
            </w:rPr>
          </w:pPr>
          <w:r>
            <w:rPr>
              <w:noProof/>
            </w:rPr>
            <w:lastRenderedPageBreak/>
            <w:drawing>
              <wp:anchor distT="0" distB="0" distL="114300" distR="114300" simplePos="0" relativeHeight="251658257" behindDoc="0" locked="0" layoutInCell="1" allowOverlap="1" wp14:anchorId="74A4387C" wp14:editId="70611776">
                <wp:simplePos x="0" y="0"/>
                <wp:positionH relativeFrom="margin">
                  <wp:posOffset>641131</wp:posOffset>
                </wp:positionH>
                <wp:positionV relativeFrom="margin">
                  <wp:posOffset>0</wp:posOffset>
                </wp:positionV>
                <wp:extent cx="4695824" cy="2000218"/>
                <wp:effectExtent l="0" t="0" r="3810" b="0"/>
                <wp:wrapSquare wrapText="bothSides"/>
                <wp:docPr id="1883445782" name="Picture 18834457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45782" name="Picture 188344578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95824" cy="2000218"/>
                        </a:xfrm>
                        <a:prstGeom prst="rect">
                          <a:avLst/>
                        </a:prstGeom>
                      </pic:spPr>
                    </pic:pic>
                  </a:graphicData>
                </a:graphic>
              </wp:anchor>
            </w:drawing>
          </w:r>
        </w:p>
        <w:p w14:paraId="4D2B690F" w14:textId="7F3425CB" w:rsidR="00F06CDA" w:rsidRPr="00F06CDA" w:rsidRDefault="00F06CDA" w:rsidP="00F06CDA">
          <w:pPr>
            <w:shd w:val="clear" w:color="auto" w:fill="FFFFFF"/>
            <w:spacing w:before="100" w:beforeAutospacing="1" w:after="100" w:afterAutospacing="1" w:line="240" w:lineRule="auto"/>
            <w:ind w:left="720" w:firstLine="0"/>
            <w:rPr>
              <w:lang/>
            </w:rPr>
          </w:pPr>
        </w:p>
        <w:p w14:paraId="3A7E83A9" w14:textId="77777777" w:rsidR="00F06CDA" w:rsidRPr="00F06CDA" w:rsidRDefault="00F06CDA" w:rsidP="00F06CDA">
          <w:pPr>
            <w:shd w:val="clear" w:color="auto" w:fill="FFFFFF"/>
            <w:spacing w:before="100" w:beforeAutospacing="1" w:after="100" w:afterAutospacing="1" w:line="240" w:lineRule="auto"/>
            <w:rPr>
              <w:lang/>
            </w:rPr>
          </w:pPr>
        </w:p>
        <w:p w14:paraId="3280310D" w14:textId="77777777" w:rsidR="00F06CDA" w:rsidRPr="00F06CDA" w:rsidRDefault="00F06CDA" w:rsidP="00F06CDA">
          <w:pPr>
            <w:shd w:val="clear" w:color="auto" w:fill="FFFFFF"/>
            <w:spacing w:before="100" w:beforeAutospacing="1" w:after="100" w:afterAutospacing="1" w:line="240" w:lineRule="auto"/>
            <w:ind w:left="720" w:firstLine="0"/>
            <w:rPr>
              <w:lang/>
            </w:rPr>
          </w:pPr>
        </w:p>
        <w:p w14:paraId="1E69C383" w14:textId="77777777" w:rsidR="00F06CDA" w:rsidRPr="00F06CDA" w:rsidRDefault="00F06CDA" w:rsidP="00F06CDA">
          <w:pPr>
            <w:shd w:val="clear" w:color="auto" w:fill="FFFFFF"/>
            <w:spacing w:before="100" w:beforeAutospacing="1" w:after="100" w:afterAutospacing="1" w:line="240" w:lineRule="auto"/>
            <w:ind w:left="720" w:firstLine="0"/>
            <w:rPr>
              <w:lang/>
            </w:rPr>
          </w:pPr>
        </w:p>
        <w:p w14:paraId="3530FC90" w14:textId="77777777" w:rsidR="00F06CDA" w:rsidRPr="00F06CDA" w:rsidRDefault="00F06CDA" w:rsidP="00F06CDA">
          <w:pPr>
            <w:shd w:val="clear" w:color="auto" w:fill="FFFFFF"/>
            <w:spacing w:before="100" w:beforeAutospacing="1" w:after="100" w:afterAutospacing="1" w:line="240" w:lineRule="auto"/>
            <w:ind w:left="720" w:firstLine="0"/>
            <w:rPr>
              <w:lang/>
            </w:rPr>
          </w:pPr>
        </w:p>
        <w:p w14:paraId="20B1BFB6" w14:textId="77777777" w:rsidR="00F06CDA" w:rsidRPr="00F06CDA" w:rsidRDefault="00F06CDA" w:rsidP="00F06CDA">
          <w:pPr>
            <w:shd w:val="clear" w:color="auto" w:fill="FFFFFF"/>
            <w:spacing w:before="100" w:beforeAutospacing="1" w:after="100" w:afterAutospacing="1" w:line="240" w:lineRule="auto"/>
            <w:ind w:firstLine="0"/>
            <w:rPr>
              <w:lang/>
            </w:rPr>
          </w:pPr>
        </w:p>
        <w:p w14:paraId="6CAA811B" w14:textId="5C7F74D4" w:rsidR="00917992" w:rsidRPr="00917992" w:rsidRDefault="00917992" w:rsidP="00917992">
          <w:pPr>
            <w:numPr>
              <w:ilvl w:val="0"/>
              <w:numId w:val="16"/>
            </w:numPr>
            <w:shd w:val="clear" w:color="auto" w:fill="FFFFFF"/>
            <w:spacing w:before="100" w:beforeAutospacing="1" w:after="100" w:afterAutospacing="1" w:line="240" w:lineRule="auto"/>
            <w:rPr>
              <w:lang/>
            </w:rPr>
          </w:pPr>
          <w:r w:rsidRPr="00917992">
            <w:rPr>
              <w:lang/>
            </w:rPr>
            <w:t>1x XML Schema that defines</w:t>
          </w:r>
        </w:p>
        <w:p w14:paraId="6427D800" w14:textId="39651EE4" w:rsidR="00917992" w:rsidRPr="00917992" w:rsidRDefault="00917992" w:rsidP="00917992">
          <w:pPr>
            <w:numPr>
              <w:ilvl w:val="1"/>
              <w:numId w:val="16"/>
            </w:numPr>
            <w:shd w:val="clear" w:color="auto" w:fill="FFFFFF"/>
            <w:spacing w:before="100" w:beforeAutospacing="1" w:after="100" w:afterAutospacing="1" w:line="240" w:lineRule="auto"/>
            <w:rPr>
              <w:lang/>
            </w:rPr>
          </w:pPr>
          <w:r w:rsidRPr="00917992">
            <w:rPr>
              <w:lang/>
            </w:rPr>
            <w:t>30 different elements (30 unique element names),</w:t>
          </w:r>
        </w:p>
        <w:p w14:paraId="6796671E" w14:textId="1AE394F4" w:rsidR="00917992" w:rsidRPr="00917992" w:rsidRDefault="00917992" w:rsidP="00917992">
          <w:pPr>
            <w:numPr>
              <w:ilvl w:val="1"/>
              <w:numId w:val="16"/>
            </w:numPr>
            <w:shd w:val="clear" w:color="auto" w:fill="FFFFFF"/>
            <w:spacing w:before="100" w:beforeAutospacing="1" w:after="100" w:afterAutospacing="1" w:line="240" w:lineRule="auto"/>
            <w:rPr>
              <w:lang/>
            </w:rPr>
          </w:pPr>
          <w:r w:rsidRPr="00917992">
            <w:rPr>
              <w:lang/>
            </w:rPr>
            <w:t>10 unique attributes</w:t>
          </w:r>
        </w:p>
        <w:p w14:paraId="0FFED20D" w14:textId="103C656D" w:rsidR="00917992" w:rsidRPr="00917992" w:rsidRDefault="00917992" w:rsidP="00917992">
          <w:pPr>
            <w:numPr>
              <w:ilvl w:val="1"/>
              <w:numId w:val="16"/>
            </w:numPr>
            <w:shd w:val="clear" w:color="auto" w:fill="FFFFFF"/>
            <w:spacing w:before="100" w:beforeAutospacing="1" w:after="100" w:afterAutospacing="1" w:line="240" w:lineRule="auto"/>
            <w:rPr>
              <w:lang/>
            </w:rPr>
          </w:pPr>
          <w:r w:rsidRPr="00917992">
            <w:rPr>
              <w:lang/>
            </w:rPr>
            <w:t>5 custom, different restrictions (not generated)</w:t>
          </w:r>
        </w:p>
        <w:p w14:paraId="3DCD02A2" w14:textId="6B62A343" w:rsidR="00917992" w:rsidRPr="007C5A4E" w:rsidRDefault="007C5A4E" w:rsidP="00917992">
          <w:pPr>
            <w:numPr>
              <w:ilvl w:val="2"/>
              <w:numId w:val="16"/>
            </w:numPr>
            <w:shd w:val="clear" w:color="auto" w:fill="FFFFFF"/>
            <w:spacing w:before="100" w:beforeAutospacing="1" w:after="100" w:afterAutospacing="1" w:line="240" w:lineRule="auto"/>
            <w:rPr>
              <w:lang/>
            </w:rPr>
          </w:pPr>
          <w:r>
            <w:rPr>
              <w:noProof/>
            </w:rPr>
            <w:drawing>
              <wp:anchor distT="0" distB="0" distL="114300" distR="114300" simplePos="0" relativeHeight="251658258" behindDoc="0" locked="0" layoutInCell="1" allowOverlap="1" wp14:anchorId="1B004820" wp14:editId="1ADA15EE">
                <wp:simplePos x="0" y="0"/>
                <wp:positionH relativeFrom="margin">
                  <wp:posOffset>399415</wp:posOffset>
                </wp:positionH>
                <wp:positionV relativeFrom="margin">
                  <wp:posOffset>3524250</wp:posOffset>
                </wp:positionV>
                <wp:extent cx="4201160" cy="3467100"/>
                <wp:effectExtent l="0" t="0" r="2540" b="0"/>
                <wp:wrapSquare wrapText="bothSides"/>
                <wp:docPr id="1254927566" name="Picture 125492756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7566" name="Picture 1254927566" descr="A screen 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01160" cy="3467100"/>
                        </a:xfrm>
                        <a:prstGeom prst="rect">
                          <a:avLst/>
                        </a:prstGeom>
                      </pic:spPr>
                    </pic:pic>
                  </a:graphicData>
                </a:graphic>
                <wp14:sizeRelH relativeFrom="margin">
                  <wp14:pctWidth>0</wp14:pctWidth>
                </wp14:sizeRelH>
                <wp14:sizeRelV relativeFrom="margin">
                  <wp14:pctHeight>0</wp14:pctHeight>
                </wp14:sizeRelV>
              </wp:anchor>
            </w:drawing>
          </w:r>
          <w:r w:rsidR="00917992">
            <w:rPr>
              <w:lang/>
            </w:rPr>
            <w:t>M</w:t>
          </w:r>
          <w:r w:rsidR="00917992" w:rsidRPr="00917992">
            <w:rPr>
              <w:lang/>
            </w:rPr>
            <w:t>arked by comments</w:t>
          </w:r>
        </w:p>
        <w:p w14:paraId="610238FD" w14:textId="5FA400A0" w:rsidR="007C5A4E" w:rsidRDefault="007C5A4E" w:rsidP="007C5A4E">
          <w:pPr>
            <w:shd w:val="clear" w:color="auto" w:fill="FFFFFF"/>
            <w:spacing w:before="100" w:beforeAutospacing="1" w:after="100" w:afterAutospacing="1" w:line="240" w:lineRule="auto"/>
          </w:pPr>
        </w:p>
        <w:p w14:paraId="7EF9BE48" w14:textId="311F3077" w:rsidR="007C5A4E" w:rsidRDefault="007C5A4E" w:rsidP="007C5A4E">
          <w:pPr>
            <w:shd w:val="clear" w:color="auto" w:fill="FFFFFF"/>
            <w:spacing w:before="100" w:beforeAutospacing="1" w:after="100" w:afterAutospacing="1" w:line="240" w:lineRule="auto"/>
          </w:pPr>
        </w:p>
        <w:p w14:paraId="4F791235" w14:textId="74DEF0BD" w:rsidR="007C5A4E" w:rsidRDefault="007C5A4E" w:rsidP="007C5A4E">
          <w:pPr>
            <w:shd w:val="clear" w:color="auto" w:fill="FFFFFF"/>
            <w:spacing w:before="100" w:beforeAutospacing="1" w:after="100" w:afterAutospacing="1" w:line="240" w:lineRule="auto"/>
          </w:pPr>
        </w:p>
        <w:p w14:paraId="3D80F23F" w14:textId="0435F524" w:rsidR="007C5A4E" w:rsidRDefault="007C5A4E" w:rsidP="007C5A4E">
          <w:pPr>
            <w:shd w:val="clear" w:color="auto" w:fill="FFFFFF"/>
            <w:spacing w:before="100" w:beforeAutospacing="1" w:after="100" w:afterAutospacing="1" w:line="240" w:lineRule="auto"/>
          </w:pPr>
        </w:p>
        <w:p w14:paraId="2E397C9A" w14:textId="77777777" w:rsidR="007C5A4E" w:rsidRDefault="007C5A4E" w:rsidP="007C5A4E">
          <w:pPr>
            <w:shd w:val="clear" w:color="auto" w:fill="FFFFFF"/>
            <w:spacing w:before="100" w:beforeAutospacing="1" w:after="100" w:afterAutospacing="1" w:line="240" w:lineRule="auto"/>
          </w:pPr>
        </w:p>
        <w:p w14:paraId="6E12E5B7" w14:textId="77777777" w:rsidR="007C5A4E" w:rsidRDefault="007C5A4E" w:rsidP="007C5A4E">
          <w:pPr>
            <w:shd w:val="clear" w:color="auto" w:fill="FFFFFF"/>
            <w:spacing w:before="100" w:beforeAutospacing="1" w:after="100" w:afterAutospacing="1" w:line="240" w:lineRule="auto"/>
          </w:pPr>
        </w:p>
        <w:p w14:paraId="30DF75B0" w14:textId="77777777" w:rsidR="007C5A4E" w:rsidRDefault="007C5A4E" w:rsidP="007C5A4E">
          <w:pPr>
            <w:shd w:val="clear" w:color="auto" w:fill="FFFFFF"/>
            <w:spacing w:before="100" w:beforeAutospacing="1" w:after="100" w:afterAutospacing="1" w:line="240" w:lineRule="auto"/>
          </w:pPr>
        </w:p>
        <w:p w14:paraId="6E0A9D98" w14:textId="77777777" w:rsidR="007C5A4E" w:rsidRDefault="007C5A4E" w:rsidP="007C5A4E">
          <w:pPr>
            <w:shd w:val="clear" w:color="auto" w:fill="FFFFFF"/>
            <w:spacing w:before="100" w:beforeAutospacing="1" w:after="100" w:afterAutospacing="1" w:line="240" w:lineRule="auto"/>
          </w:pPr>
        </w:p>
        <w:p w14:paraId="2204DD87" w14:textId="77777777" w:rsidR="007C5A4E" w:rsidRDefault="007C5A4E" w:rsidP="007C5A4E">
          <w:pPr>
            <w:shd w:val="clear" w:color="auto" w:fill="FFFFFF"/>
            <w:spacing w:before="100" w:beforeAutospacing="1" w:after="100" w:afterAutospacing="1" w:line="240" w:lineRule="auto"/>
          </w:pPr>
        </w:p>
        <w:p w14:paraId="1E3D486C" w14:textId="1DC040A1" w:rsidR="007C5A4E" w:rsidRDefault="007C5A4E" w:rsidP="007C5A4E">
          <w:pPr>
            <w:shd w:val="clear" w:color="auto" w:fill="FFFFFF"/>
            <w:spacing w:before="100" w:beforeAutospacing="1" w:after="100" w:afterAutospacing="1" w:line="240" w:lineRule="auto"/>
          </w:pPr>
        </w:p>
        <w:p w14:paraId="66647438" w14:textId="77777777" w:rsidR="007C5A4E" w:rsidRDefault="007C5A4E" w:rsidP="007C5A4E">
          <w:pPr>
            <w:shd w:val="clear" w:color="auto" w:fill="FFFFFF"/>
            <w:spacing w:before="100" w:beforeAutospacing="1" w:after="100" w:afterAutospacing="1" w:line="240" w:lineRule="auto"/>
          </w:pPr>
        </w:p>
        <w:p w14:paraId="380BC280" w14:textId="77777777" w:rsidR="007C5A4E" w:rsidRDefault="007C5A4E" w:rsidP="007C5A4E">
          <w:pPr>
            <w:shd w:val="clear" w:color="auto" w:fill="FFFFFF"/>
            <w:spacing w:before="100" w:beforeAutospacing="1" w:after="100" w:afterAutospacing="1" w:line="240" w:lineRule="auto"/>
          </w:pPr>
        </w:p>
        <w:p w14:paraId="22067070" w14:textId="77777777" w:rsidR="007C5A4E" w:rsidRDefault="007C5A4E" w:rsidP="007C5A4E">
          <w:pPr>
            <w:shd w:val="clear" w:color="auto" w:fill="FFFFFF"/>
            <w:spacing w:before="100" w:beforeAutospacing="1" w:after="100" w:afterAutospacing="1" w:line="240" w:lineRule="auto"/>
          </w:pPr>
        </w:p>
        <w:p w14:paraId="6013F4B7" w14:textId="77777777" w:rsidR="007C5A4E" w:rsidRDefault="007C5A4E" w:rsidP="007C5A4E">
          <w:pPr>
            <w:shd w:val="clear" w:color="auto" w:fill="FFFFFF"/>
            <w:spacing w:before="100" w:beforeAutospacing="1" w:after="100" w:afterAutospacing="1" w:line="240" w:lineRule="auto"/>
          </w:pPr>
        </w:p>
        <w:p w14:paraId="2F28A132" w14:textId="44BCD24E" w:rsidR="007C5A4E" w:rsidRDefault="007C5A4E" w:rsidP="007C5A4E">
          <w:pPr>
            <w:shd w:val="clear" w:color="auto" w:fill="FFFFFF"/>
            <w:spacing w:before="100" w:beforeAutospacing="1" w:after="100" w:afterAutospacing="1" w:line="240" w:lineRule="auto"/>
          </w:pPr>
          <w:r>
            <w:rPr>
              <w:noProof/>
            </w:rPr>
            <w:lastRenderedPageBreak/>
            <w:drawing>
              <wp:inline distT="0" distB="0" distL="0" distR="0" wp14:anchorId="1ADCDDB2" wp14:editId="7238432E">
                <wp:extent cx="4111248" cy="3762374"/>
                <wp:effectExtent l="0" t="0" r="0" b="0"/>
                <wp:docPr id="1961854677" name="Picture 19618546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54677" name="Picture 1961854677" descr="A screen 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111248" cy="3762374"/>
                        </a:xfrm>
                        <a:prstGeom prst="rect">
                          <a:avLst/>
                        </a:prstGeom>
                      </pic:spPr>
                    </pic:pic>
                  </a:graphicData>
                </a:graphic>
              </wp:inline>
            </w:drawing>
          </w:r>
        </w:p>
        <w:p w14:paraId="7D3F00BC" w14:textId="77777777" w:rsidR="007C5A4E" w:rsidRDefault="007C5A4E" w:rsidP="007C5A4E">
          <w:pPr>
            <w:shd w:val="clear" w:color="auto" w:fill="FFFFFF"/>
            <w:spacing w:before="100" w:beforeAutospacing="1" w:after="100" w:afterAutospacing="1" w:line="240" w:lineRule="auto"/>
          </w:pPr>
        </w:p>
        <w:p w14:paraId="6EA3E137" w14:textId="7FD7ECAA" w:rsidR="007C5A4E" w:rsidRDefault="007C5A4E" w:rsidP="007C5A4E">
          <w:pPr>
            <w:shd w:val="clear" w:color="auto" w:fill="FFFFFF"/>
            <w:spacing w:before="100" w:beforeAutospacing="1" w:after="100" w:afterAutospacing="1" w:line="240" w:lineRule="auto"/>
          </w:pPr>
          <w:r>
            <w:rPr>
              <w:noProof/>
            </w:rPr>
            <w:drawing>
              <wp:inline distT="0" distB="0" distL="0" distR="0" wp14:anchorId="199F366A" wp14:editId="6677D0C0">
                <wp:extent cx="4055010" cy="3798622"/>
                <wp:effectExtent l="0" t="0" r="0" b="0"/>
                <wp:docPr id="131521917" name="Picture 1315219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1917" name="Picture 131521917"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055010" cy="3798622"/>
                        </a:xfrm>
                        <a:prstGeom prst="rect">
                          <a:avLst/>
                        </a:prstGeom>
                      </pic:spPr>
                    </pic:pic>
                  </a:graphicData>
                </a:graphic>
              </wp:inline>
            </w:drawing>
          </w:r>
        </w:p>
        <w:p w14:paraId="4F10C223" w14:textId="77777777" w:rsidR="007C5A4E" w:rsidRDefault="007C5A4E" w:rsidP="007C5A4E">
          <w:pPr>
            <w:shd w:val="clear" w:color="auto" w:fill="FFFFFF"/>
            <w:spacing w:before="100" w:beforeAutospacing="1" w:after="100" w:afterAutospacing="1" w:line="240" w:lineRule="auto"/>
          </w:pPr>
        </w:p>
        <w:p w14:paraId="534DB03F" w14:textId="77777777" w:rsidR="007C5A4E" w:rsidRDefault="007C5A4E" w:rsidP="007C5A4E">
          <w:pPr>
            <w:shd w:val="clear" w:color="auto" w:fill="FFFFFF"/>
            <w:spacing w:before="100" w:beforeAutospacing="1" w:after="100" w:afterAutospacing="1" w:line="240" w:lineRule="auto"/>
          </w:pPr>
        </w:p>
        <w:p w14:paraId="554F162E" w14:textId="77777777" w:rsidR="007C5A4E" w:rsidRPr="00EB16F4" w:rsidRDefault="007C5A4E" w:rsidP="007C5A4E">
          <w:pPr>
            <w:shd w:val="clear" w:color="auto" w:fill="FFFFFF"/>
            <w:spacing w:before="100" w:beforeAutospacing="1" w:after="100" w:afterAutospacing="1" w:line="240" w:lineRule="auto"/>
          </w:pPr>
        </w:p>
        <w:p w14:paraId="28A455B7" w14:textId="3F9F622B" w:rsidR="007C5A4E" w:rsidRDefault="00EB16F4" w:rsidP="007C5A4E">
          <w:pPr>
            <w:shd w:val="clear" w:color="auto" w:fill="FFFFFF"/>
            <w:spacing w:before="100" w:beforeAutospacing="1" w:after="100" w:afterAutospacing="1" w:line="240" w:lineRule="auto"/>
          </w:pPr>
          <w:r>
            <w:rPr>
              <w:noProof/>
            </w:rPr>
            <w:drawing>
              <wp:inline distT="0" distB="0" distL="0" distR="0" wp14:anchorId="6085E3BC" wp14:editId="1E542EAD">
                <wp:extent cx="4387310" cy="3350708"/>
                <wp:effectExtent l="0" t="0" r="0" b="0"/>
                <wp:docPr id="2046326075" name="Picture 20463260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26075" name="Picture 2046326075"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87310" cy="3350708"/>
                        </a:xfrm>
                        <a:prstGeom prst="rect">
                          <a:avLst/>
                        </a:prstGeom>
                      </pic:spPr>
                    </pic:pic>
                  </a:graphicData>
                </a:graphic>
              </wp:inline>
            </w:drawing>
          </w:r>
        </w:p>
        <w:p w14:paraId="163A50C1" w14:textId="77777777" w:rsidR="007C5A4E" w:rsidRDefault="007C5A4E" w:rsidP="007C5A4E">
          <w:pPr>
            <w:shd w:val="clear" w:color="auto" w:fill="FFFFFF"/>
            <w:spacing w:before="100" w:beforeAutospacing="1" w:after="100" w:afterAutospacing="1" w:line="240" w:lineRule="auto"/>
          </w:pPr>
        </w:p>
        <w:p w14:paraId="585E9DE5" w14:textId="0DDA6C0A" w:rsidR="007C5A4E" w:rsidRDefault="007A39F8" w:rsidP="007C5A4E">
          <w:pPr>
            <w:shd w:val="clear" w:color="auto" w:fill="FFFFFF"/>
            <w:spacing w:before="100" w:beforeAutospacing="1" w:after="100" w:afterAutospacing="1" w:line="240" w:lineRule="auto"/>
          </w:pPr>
          <w:r>
            <w:rPr>
              <w:noProof/>
            </w:rPr>
            <w:drawing>
              <wp:inline distT="0" distB="0" distL="0" distR="0" wp14:anchorId="0F6F812B" wp14:editId="475B489C">
                <wp:extent cx="4362448" cy="1894508"/>
                <wp:effectExtent l="0" t="0" r="0" b="0"/>
                <wp:docPr id="1072120548" name="Picture 10721205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20548" name="Picture 1072120548"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62448" cy="1894508"/>
                        </a:xfrm>
                        <a:prstGeom prst="rect">
                          <a:avLst/>
                        </a:prstGeom>
                      </pic:spPr>
                    </pic:pic>
                  </a:graphicData>
                </a:graphic>
              </wp:inline>
            </w:drawing>
          </w:r>
        </w:p>
        <w:p w14:paraId="40339D61" w14:textId="77777777" w:rsidR="007C5A4E" w:rsidRDefault="007C5A4E" w:rsidP="007C5A4E">
          <w:pPr>
            <w:shd w:val="clear" w:color="auto" w:fill="FFFFFF"/>
            <w:spacing w:before="100" w:beforeAutospacing="1" w:after="100" w:afterAutospacing="1" w:line="240" w:lineRule="auto"/>
          </w:pPr>
        </w:p>
        <w:p w14:paraId="2C68DE53" w14:textId="77777777" w:rsidR="007C5A4E" w:rsidRDefault="007C5A4E" w:rsidP="007C5A4E">
          <w:pPr>
            <w:shd w:val="clear" w:color="auto" w:fill="FFFFFF"/>
            <w:spacing w:before="100" w:beforeAutospacing="1" w:after="100" w:afterAutospacing="1" w:line="240" w:lineRule="auto"/>
          </w:pPr>
        </w:p>
        <w:p w14:paraId="1F975EE8" w14:textId="77777777" w:rsidR="007C5A4E" w:rsidRDefault="007C5A4E" w:rsidP="007C5A4E">
          <w:pPr>
            <w:shd w:val="clear" w:color="auto" w:fill="FFFFFF"/>
            <w:spacing w:before="100" w:beforeAutospacing="1" w:after="100" w:afterAutospacing="1" w:line="240" w:lineRule="auto"/>
          </w:pPr>
        </w:p>
        <w:p w14:paraId="38CF3BF3" w14:textId="77777777" w:rsidR="007C5A4E" w:rsidRDefault="007C5A4E" w:rsidP="007C5A4E">
          <w:pPr>
            <w:shd w:val="clear" w:color="auto" w:fill="FFFFFF"/>
            <w:spacing w:before="100" w:beforeAutospacing="1" w:after="100" w:afterAutospacing="1" w:line="240" w:lineRule="auto"/>
          </w:pPr>
        </w:p>
        <w:p w14:paraId="689B8B5B" w14:textId="77777777" w:rsidR="007C5A4E" w:rsidRDefault="007C5A4E" w:rsidP="007C5A4E">
          <w:pPr>
            <w:shd w:val="clear" w:color="auto" w:fill="FFFFFF"/>
            <w:spacing w:before="100" w:beforeAutospacing="1" w:after="100" w:afterAutospacing="1" w:line="240" w:lineRule="auto"/>
          </w:pPr>
        </w:p>
        <w:p w14:paraId="116547A1" w14:textId="77777777" w:rsidR="007C5A4E" w:rsidRDefault="007C5A4E" w:rsidP="007C5A4E">
          <w:pPr>
            <w:shd w:val="clear" w:color="auto" w:fill="FFFFFF"/>
            <w:spacing w:before="100" w:beforeAutospacing="1" w:after="100" w:afterAutospacing="1" w:line="240" w:lineRule="auto"/>
          </w:pPr>
        </w:p>
        <w:p w14:paraId="72D97564" w14:textId="76EFDF9E" w:rsidR="007C5A4E" w:rsidRDefault="007C5A4E" w:rsidP="007A39F8">
          <w:pPr>
            <w:shd w:val="clear" w:color="auto" w:fill="FFFFFF"/>
            <w:spacing w:before="100" w:beforeAutospacing="1" w:after="100" w:afterAutospacing="1" w:line="240" w:lineRule="auto"/>
            <w:ind w:firstLine="0"/>
          </w:pPr>
        </w:p>
        <w:p w14:paraId="7F9BF8BD" w14:textId="77777777" w:rsidR="007A39F8" w:rsidRPr="007A39F8" w:rsidRDefault="007A39F8" w:rsidP="007A39F8">
          <w:pPr>
            <w:shd w:val="clear" w:color="auto" w:fill="FFFFFF"/>
            <w:spacing w:before="100" w:beforeAutospacing="1" w:after="100" w:afterAutospacing="1" w:line="240" w:lineRule="auto"/>
            <w:ind w:firstLine="0"/>
          </w:pPr>
        </w:p>
        <w:p w14:paraId="4AAA715D" w14:textId="7D667DDB" w:rsidR="00917992" w:rsidRDefault="00917992" w:rsidP="00917992">
          <w:pPr>
            <w:numPr>
              <w:ilvl w:val="0"/>
              <w:numId w:val="16"/>
            </w:numPr>
            <w:shd w:val="clear" w:color="auto" w:fill="FFFFFF"/>
            <w:spacing w:before="100" w:beforeAutospacing="1" w:after="100" w:afterAutospacing="1" w:line="240" w:lineRule="auto"/>
            <w:rPr>
              <w:lang/>
            </w:rPr>
          </w:pPr>
          <w:r w:rsidRPr="00917992">
            <w:rPr>
              <w:lang/>
            </w:rPr>
            <w:t>1x Functional transformation (XSLT) into JSON</w:t>
          </w:r>
        </w:p>
        <w:p w14:paraId="55C98D05" w14:textId="080D1C0F" w:rsidR="00917992" w:rsidRPr="00EB16F4" w:rsidRDefault="00917992" w:rsidP="00917992">
          <w:pPr>
            <w:numPr>
              <w:ilvl w:val="1"/>
              <w:numId w:val="16"/>
            </w:numPr>
            <w:shd w:val="clear" w:color="auto" w:fill="FFFFFF"/>
            <w:spacing w:before="100" w:beforeAutospacing="1" w:after="100" w:afterAutospacing="1" w:line="240" w:lineRule="auto"/>
            <w:rPr>
              <w:lang/>
            </w:rPr>
          </w:pPr>
          <w:r w:rsidRPr="00917992">
            <w:rPr>
              <w:lang/>
            </w:rPr>
            <w:t>use: for-each, sort, choose, if</w:t>
          </w:r>
        </w:p>
        <w:p w14:paraId="4F8944F0" w14:textId="09F8215B" w:rsidR="00EB16F4" w:rsidRDefault="00CF6825" w:rsidP="00EB16F4">
          <w:pPr>
            <w:shd w:val="clear" w:color="auto" w:fill="FFFFFF"/>
            <w:spacing w:before="100" w:beforeAutospacing="1" w:after="100" w:afterAutospacing="1" w:line="240" w:lineRule="auto"/>
            <w:ind w:left="1440" w:firstLine="0"/>
          </w:pPr>
          <w:r>
            <w:rPr>
              <w:noProof/>
            </w:rPr>
            <w:drawing>
              <wp:anchor distT="0" distB="0" distL="114300" distR="114300" simplePos="0" relativeHeight="251659282" behindDoc="0" locked="0" layoutInCell="1" allowOverlap="1" wp14:anchorId="2BA63F14" wp14:editId="2A54E76E">
                <wp:simplePos x="0" y="0"/>
                <wp:positionH relativeFrom="margin">
                  <wp:posOffset>0</wp:posOffset>
                </wp:positionH>
                <wp:positionV relativeFrom="margin">
                  <wp:posOffset>1077710</wp:posOffset>
                </wp:positionV>
                <wp:extent cx="4812729" cy="3019425"/>
                <wp:effectExtent l="0" t="0" r="635" b="3175"/>
                <wp:wrapSquare wrapText="bothSides"/>
                <wp:docPr id="540539894" name="Picture 54053989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39894" name="Picture 540539894" descr="A screenshot of a computer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12729" cy="3019425"/>
                        </a:xfrm>
                        <a:prstGeom prst="rect">
                          <a:avLst/>
                        </a:prstGeom>
                      </pic:spPr>
                    </pic:pic>
                  </a:graphicData>
                </a:graphic>
              </wp:anchor>
            </w:drawing>
          </w:r>
        </w:p>
        <w:p w14:paraId="402096D8" w14:textId="5914345D" w:rsidR="00EB16F4" w:rsidRDefault="00EB16F4" w:rsidP="00EB16F4">
          <w:pPr>
            <w:shd w:val="clear" w:color="auto" w:fill="FFFFFF"/>
            <w:spacing w:before="100" w:beforeAutospacing="1" w:after="100" w:afterAutospacing="1" w:line="240" w:lineRule="auto"/>
            <w:ind w:left="1440" w:firstLine="0"/>
          </w:pPr>
        </w:p>
        <w:p w14:paraId="0509D0C7" w14:textId="0A5610EA" w:rsidR="00EB16F4" w:rsidRDefault="00EB16F4" w:rsidP="00EB16F4">
          <w:pPr>
            <w:shd w:val="clear" w:color="auto" w:fill="FFFFFF"/>
            <w:spacing w:before="100" w:beforeAutospacing="1" w:after="100" w:afterAutospacing="1" w:line="240" w:lineRule="auto"/>
            <w:ind w:left="1440" w:firstLine="0"/>
          </w:pPr>
        </w:p>
        <w:p w14:paraId="2CE6D502" w14:textId="1425D20E" w:rsidR="00EB16F4" w:rsidRDefault="00EB16F4" w:rsidP="00EB16F4">
          <w:pPr>
            <w:shd w:val="clear" w:color="auto" w:fill="FFFFFF"/>
            <w:spacing w:before="100" w:beforeAutospacing="1" w:after="100" w:afterAutospacing="1" w:line="240" w:lineRule="auto"/>
            <w:ind w:left="1440" w:firstLine="0"/>
          </w:pPr>
        </w:p>
        <w:p w14:paraId="76096584" w14:textId="39B58738" w:rsidR="00EB16F4" w:rsidRDefault="00EB16F4" w:rsidP="00EB16F4">
          <w:pPr>
            <w:shd w:val="clear" w:color="auto" w:fill="FFFFFF"/>
            <w:spacing w:before="100" w:beforeAutospacing="1" w:after="100" w:afterAutospacing="1" w:line="240" w:lineRule="auto"/>
            <w:ind w:left="1440" w:firstLine="0"/>
          </w:pPr>
        </w:p>
        <w:p w14:paraId="47CE510B" w14:textId="5B611A8F" w:rsidR="00EB16F4" w:rsidRDefault="00EB16F4" w:rsidP="00EB16F4">
          <w:pPr>
            <w:shd w:val="clear" w:color="auto" w:fill="FFFFFF"/>
            <w:spacing w:before="100" w:beforeAutospacing="1" w:after="100" w:afterAutospacing="1" w:line="240" w:lineRule="auto"/>
            <w:ind w:left="1440" w:firstLine="0"/>
          </w:pPr>
        </w:p>
        <w:p w14:paraId="3A68A4A5" w14:textId="77777777" w:rsidR="00EB16F4" w:rsidRDefault="00EB16F4" w:rsidP="00EB16F4">
          <w:pPr>
            <w:shd w:val="clear" w:color="auto" w:fill="FFFFFF"/>
            <w:spacing w:before="100" w:beforeAutospacing="1" w:after="100" w:afterAutospacing="1" w:line="240" w:lineRule="auto"/>
            <w:ind w:left="1440" w:firstLine="0"/>
          </w:pPr>
        </w:p>
        <w:p w14:paraId="0372E5C2" w14:textId="77777777" w:rsidR="00EB16F4" w:rsidRDefault="00EB16F4" w:rsidP="00EB16F4">
          <w:pPr>
            <w:shd w:val="clear" w:color="auto" w:fill="FFFFFF"/>
            <w:spacing w:before="100" w:beforeAutospacing="1" w:after="100" w:afterAutospacing="1" w:line="240" w:lineRule="auto"/>
            <w:ind w:left="1440" w:firstLine="0"/>
          </w:pPr>
        </w:p>
        <w:p w14:paraId="0DC378C2" w14:textId="77777777" w:rsidR="00EB16F4" w:rsidRDefault="00EB16F4" w:rsidP="00EB16F4">
          <w:pPr>
            <w:shd w:val="clear" w:color="auto" w:fill="FFFFFF"/>
            <w:spacing w:before="100" w:beforeAutospacing="1" w:after="100" w:afterAutospacing="1" w:line="240" w:lineRule="auto"/>
            <w:ind w:left="1440" w:firstLine="0"/>
          </w:pPr>
        </w:p>
        <w:p w14:paraId="5459780B" w14:textId="7AC4E400" w:rsidR="00EB16F4" w:rsidRDefault="00CF6825" w:rsidP="00EB16F4">
          <w:pPr>
            <w:shd w:val="clear" w:color="auto" w:fill="FFFFFF"/>
            <w:spacing w:before="100" w:beforeAutospacing="1" w:after="100" w:afterAutospacing="1" w:line="240" w:lineRule="auto"/>
            <w:ind w:left="1440" w:firstLine="0"/>
          </w:pPr>
          <w:r>
            <w:rPr>
              <w:noProof/>
            </w:rPr>
            <w:drawing>
              <wp:anchor distT="0" distB="0" distL="114300" distR="114300" simplePos="0" relativeHeight="251660306" behindDoc="0" locked="0" layoutInCell="1" allowOverlap="1" wp14:anchorId="533DFB53" wp14:editId="2F180400">
                <wp:simplePos x="0" y="0"/>
                <wp:positionH relativeFrom="margin">
                  <wp:posOffset>365</wp:posOffset>
                </wp:positionH>
                <wp:positionV relativeFrom="margin">
                  <wp:posOffset>4350327</wp:posOffset>
                </wp:positionV>
                <wp:extent cx="4798450" cy="3185661"/>
                <wp:effectExtent l="0" t="0" r="2540" b="2540"/>
                <wp:wrapSquare wrapText="bothSides"/>
                <wp:docPr id="908292377" name="Picture 90829237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92377" name="Picture 908292377" descr="A screenshot of a computer scree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8450" cy="3185661"/>
                        </a:xfrm>
                        <a:prstGeom prst="rect">
                          <a:avLst/>
                        </a:prstGeom>
                      </pic:spPr>
                    </pic:pic>
                  </a:graphicData>
                </a:graphic>
              </wp:anchor>
            </w:drawing>
          </w:r>
        </w:p>
        <w:p w14:paraId="66085F93" w14:textId="58A67EE0" w:rsidR="00EB16F4" w:rsidRDefault="00EB16F4" w:rsidP="00EB16F4">
          <w:pPr>
            <w:shd w:val="clear" w:color="auto" w:fill="FFFFFF"/>
            <w:spacing w:before="100" w:beforeAutospacing="1" w:after="100" w:afterAutospacing="1" w:line="240" w:lineRule="auto"/>
            <w:ind w:left="1440" w:firstLine="0"/>
          </w:pPr>
        </w:p>
        <w:p w14:paraId="555B10F4" w14:textId="1EB73624" w:rsidR="00EB16F4" w:rsidRDefault="00EB16F4" w:rsidP="00EB16F4">
          <w:pPr>
            <w:shd w:val="clear" w:color="auto" w:fill="FFFFFF"/>
            <w:spacing w:before="100" w:beforeAutospacing="1" w:after="100" w:afterAutospacing="1" w:line="240" w:lineRule="auto"/>
            <w:ind w:left="1440" w:firstLine="0"/>
          </w:pPr>
        </w:p>
        <w:p w14:paraId="03C1D3F8" w14:textId="022B6934" w:rsidR="00EB16F4" w:rsidRDefault="00EB16F4" w:rsidP="00EB16F4">
          <w:pPr>
            <w:shd w:val="clear" w:color="auto" w:fill="FFFFFF"/>
            <w:spacing w:before="100" w:beforeAutospacing="1" w:after="100" w:afterAutospacing="1" w:line="240" w:lineRule="auto"/>
            <w:ind w:left="1440" w:firstLine="0"/>
          </w:pPr>
        </w:p>
        <w:p w14:paraId="5A8B17A7" w14:textId="2A93B86E" w:rsidR="00EB16F4" w:rsidRDefault="00EB16F4" w:rsidP="00EB16F4">
          <w:pPr>
            <w:shd w:val="clear" w:color="auto" w:fill="FFFFFF"/>
            <w:spacing w:before="100" w:beforeAutospacing="1" w:after="100" w:afterAutospacing="1" w:line="240" w:lineRule="auto"/>
            <w:ind w:left="1440" w:firstLine="0"/>
          </w:pPr>
        </w:p>
        <w:p w14:paraId="07ABD7E5" w14:textId="4534198C" w:rsidR="00EB16F4" w:rsidRDefault="00EB16F4" w:rsidP="00EB16F4">
          <w:pPr>
            <w:shd w:val="clear" w:color="auto" w:fill="FFFFFF"/>
            <w:spacing w:before="100" w:beforeAutospacing="1" w:after="100" w:afterAutospacing="1" w:line="240" w:lineRule="auto"/>
            <w:ind w:left="1440" w:firstLine="0"/>
          </w:pPr>
        </w:p>
        <w:p w14:paraId="4082AB6D" w14:textId="51B2B81C" w:rsidR="00EB16F4" w:rsidRDefault="00EB16F4" w:rsidP="00EB16F4">
          <w:pPr>
            <w:shd w:val="clear" w:color="auto" w:fill="FFFFFF"/>
            <w:spacing w:before="100" w:beforeAutospacing="1" w:after="100" w:afterAutospacing="1" w:line="240" w:lineRule="auto"/>
            <w:ind w:left="1440" w:firstLine="0"/>
          </w:pPr>
        </w:p>
        <w:p w14:paraId="7C4F9E74" w14:textId="77777777" w:rsidR="00EB16F4" w:rsidRDefault="00EB16F4" w:rsidP="00EB16F4">
          <w:pPr>
            <w:shd w:val="clear" w:color="auto" w:fill="FFFFFF"/>
            <w:spacing w:before="100" w:beforeAutospacing="1" w:after="100" w:afterAutospacing="1" w:line="240" w:lineRule="auto"/>
            <w:ind w:left="1440" w:firstLine="0"/>
          </w:pPr>
        </w:p>
        <w:p w14:paraId="3A1DFDA2" w14:textId="4E8223CC" w:rsidR="00EB16F4" w:rsidRDefault="00EB16F4" w:rsidP="00EB16F4">
          <w:pPr>
            <w:shd w:val="clear" w:color="auto" w:fill="FFFFFF"/>
            <w:spacing w:before="100" w:beforeAutospacing="1" w:after="100" w:afterAutospacing="1" w:line="240" w:lineRule="auto"/>
            <w:ind w:left="1440" w:firstLine="0"/>
          </w:pPr>
        </w:p>
        <w:p w14:paraId="01120FFD" w14:textId="000A624D" w:rsidR="00EB16F4" w:rsidRDefault="00EB16F4" w:rsidP="00EB16F4">
          <w:pPr>
            <w:shd w:val="clear" w:color="auto" w:fill="FFFFFF"/>
            <w:spacing w:before="100" w:beforeAutospacing="1" w:after="100" w:afterAutospacing="1" w:line="240" w:lineRule="auto"/>
            <w:ind w:left="1440" w:firstLine="0"/>
          </w:pPr>
        </w:p>
        <w:p w14:paraId="5BC8A640" w14:textId="77777777" w:rsidR="00EB16F4" w:rsidRDefault="00EB16F4" w:rsidP="00EB16F4">
          <w:pPr>
            <w:shd w:val="clear" w:color="auto" w:fill="FFFFFF"/>
            <w:spacing w:before="100" w:beforeAutospacing="1" w:after="100" w:afterAutospacing="1" w:line="240" w:lineRule="auto"/>
            <w:ind w:left="1440" w:firstLine="0"/>
          </w:pPr>
        </w:p>
        <w:p w14:paraId="5689BACE" w14:textId="73D07D5E" w:rsidR="00EB16F4" w:rsidRDefault="00EB16F4" w:rsidP="00EB16F4">
          <w:pPr>
            <w:shd w:val="clear" w:color="auto" w:fill="FFFFFF"/>
            <w:spacing w:before="100" w:beforeAutospacing="1" w:after="100" w:afterAutospacing="1" w:line="240" w:lineRule="auto"/>
            <w:ind w:left="1440" w:firstLine="0"/>
          </w:pPr>
        </w:p>
        <w:p w14:paraId="614B984C" w14:textId="77777777" w:rsidR="00EB16F4" w:rsidRPr="00917992" w:rsidRDefault="00EB16F4" w:rsidP="00EB16F4">
          <w:pPr>
            <w:shd w:val="clear" w:color="auto" w:fill="FFFFFF"/>
            <w:spacing w:before="100" w:beforeAutospacing="1" w:after="100" w:afterAutospacing="1" w:line="240" w:lineRule="auto"/>
            <w:ind w:left="1440" w:firstLine="0"/>
            <w:rPr>
              <w:lang/>
            </w:rPr>
          </w:pPr>
        </w:p>
        <w:p w14:paraId="399EC1BA" w14:textId="77777777" w:rsidR="00CF6825" w:rsidRPr="00CF6825" w:rsidRDefault="00CF6825" w:rsidP="00CF6825">
          <w:pPr>
            <w:shd w:val="clear" w:color="auto" w:fill="FFFFFF"/>
            <w:spacing w:before="100" w:beforeAutospacing="1" w:after="100" w:afterAutospacing="1" w:line="240" w:lineRule="auto"/>
            <w:ind w:left="720" w:firstLine="0"/>
            <w:rPr>
              <w:lang/>
            </w:rPr>
          </w:pPr>
        </w:p>
        <w:p w14:paraId="2E118F44" w14:textId="77777777" w:rsidR="00CF6825" w:rsidRPr="00CF6825" w:rsidRDefault="00CF6825" w:rsidP="00CF6825">
          <w:pPr>
            <w:shd w:val="clear" w:color="auto" w:fill="FFFFFF"/>
            <w:spacing w:before="100" w:beforeAutospacing="1" w:after="100" w:afterAutospacing="1" w:line="240" w:lineRule="auto"/>
            <w:ind w:left="720" w:firstLine="0"/>
            <w:rPr>
              <w:lang/>
            </w:rPr>
          </w:pPr>
        </w:p>
        <w:p w14:paraId="1479B741" w14:textId="77777777" w:rsidR="00CF6825" w:rsidRDefault="00CF6825" w:rsidP="00CF6825">
          <w:pPr>
            <w:shd w:val="clear" w:color="auto" w:fill="FFFFFF"/>
            <w:spacing w:before="100" w:beforeAutospacing="1" w:after="100" w:afterAutospacing="1" w:line="240" w:lineRule="auto"/>
          </w:pPr>
        </w:p>
        <w:p w14:paraId="3ED18740" w14:textId="135987CA" w:rsidR="00CF6825" w:rsidRDefault="00CF6825" w:rsidP="00CF6825">
          <w:pPr>
            <w:shd w:val="clear" w:color="auto" w:fill="FFFFFF"/>
            <w:spacing w:before="100" w:beforeAutospacing="1" w:after="100" w:afterAutospacing="1" w:line="240" w:lineRule="auto"/>
          </w:pPr>
          <w:r>
            <w:rPr>
              <w:noProof/>
            </w:rPr>
            <w:drawing>
              <wp:anchor distT="0" distB="0" distL="114300" distR="114300" simplePos="0" relativeHeight="251661330" behindDoc="0" locked="0" layoutInCell="1" allowOverlap="1" wp14:anchorId="6CBB11A5" wp14:editId="273C4C39">
                <wp:simplePos x="0" y="0"/>
                <wp:positionH relativeFrom="margin">
                  <wp:align>left</wp:align>
                </wp:positionH>
                <wp:positionV relativeFrom="margin">
                  <wp:align>top</wp:align>
                </wp:positionV>
                <wp:extent cx="4352924" cy="1781730"/>
                <wp:effectExtent l="0" t="0" r="3810" b="0"/>
                <wp:wrapSquare wrapText="bothSides"/>
                <wp:docPr id="723152487" name="Picture 7231524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2487" name="Picture 723152487"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52924" cy="1781730"/>
                        </a:xfrm>
                        <a:prstGeom prst="rect">
                          <a:avLst/>
                        </a:prstGeom>
                      </pic:spPr>
                    </pic:pic>
                  </a:graphicData>
                </a:graphic>
              </wp:anchor>
            </w:drawing>
          </w:r>
        </w:p>
        <w:p w14:paraId="040B85F2" w14:textId="77777777" w:rsidR="00CF6825" w:rsidRDefault="00CF6825" w:rsidP="00CF6825">
          <w:pPr>
            <w:shd w:val="clear" w:color="auto" w:fill="FFFFFF"/>
            <w:spacing w:before="100" w:beforeAutospacing="1" w:after="100" w:afterAutospacing="1" w:line="240" w:lineRule="auto"/>
          </w:pPr>
        </w:p>
        <w:p w14:paraId="278D0FDE" w14:textId="77777777" w:rsidR="00CF6825" w:rsidRDefault="00CF6825" w:rsidP="00CF6825">
          <w:pPr>
            <w:shd w:val="clear" w:color="auto" w:fill="FFFFFF"/>
            <w:spacing w:before="100" w:beforeAutospacing="1" w:after="100" w:afterAutospacing="1" w:line="240" w:lineRule="auto"/>
          </w:pPr>
        </w:p>
        <w:p w14:paraId="33201D00" w14:textId="60B60855" w:rsidR="00CF6825" w:rsidRDefault="00CF6825" w:rsidP="00CF6825">
          <w:pPr>
            <w:shd w:val="clear" w:color="auto" w:fill="FFFFFF"/>
            <w:spacing w:before="100" w:beforeAutospacing="1" w:after="100" w:afterAutospacing="1" w:line="240" w:lineRule="auto"/>
          </w:pPr>
          <w:r>
            <w:rPr>
              <w:noProof/>
            </w:rPr>
            <w:drawing>
              <wp:anchor distT="0" distB="0" distL="114300" distR="114300" simplePos="0" relativeHeight="251662354" behindDoc="0" locked="0" layoutInCell="1" allowOverlap="1" wp14:anchorId="3C06CC0C" wp14:editId="0101BF6D">
                <wp:simplePos x="0" y="0"/>
                <wp:positionH relativeFrom="margin">
                  <wp:posOffset>0</wp:posOffset>
                </wp:positionH>
                <wp:positionV relativeFrom="margin">
                  <wp:posOffset>1913409</wp:posOffset>
                </wp:positionV>
                <wp:extent cx="4913630" cy="3172460"/>
                <wp:effectExtent l="0" t="0" r="1270" b="2540"/>
                <wp:wrapSquare wrapText="bothSides"/>
                <wp:docPr id="134800629" name="Picture 1348006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0629" name="Picture 134800629" descr="A screen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13630" cy="3172460"/>
                        </a:xfrm>
                        <a:prstGeom prst="rect">
                          <a:avLst/>
                        </a:prstGeom>
                      </pic:spPr>
                    </pic:pic>
                  </a:graphicData>
                </a:graphic>
              </wp:anchor>
            </w:drawing>
          </w:r>
        </w:p>
        <w:p w14:paraId="53A2244B" w14:textId="473722C1" w:rsidR="00CF6825" w:rsidRDefault="00CF6825" w:rsidP="00CF6825">
          <w:pPr>
            <w:shd w:val="clear" w:color="auto" w:fill="FFFFFF"/>
            <w:spacing w:before="100" w:beforeAutospacing="1" w:after="100" w:afterAutospacing="1" w:line="240" w:lineRule="auto"/>
          </w:pPr>
        </w:p>
        <w:p w14:paraId="4383E0FD" w14:textId="0F43A450" w:rsidR="00CF6825" w:rsidRDefault="00CF6825" w:rsidP="00CF6825">
          <w:pPr>
            <w:shd w:val="clear" w:color="auto" w:fill="FFFFFF"/>
            <w:spacing w:before="100" w:beforeAutospacing="1" w:after="100" w:afterAutospacing="1" w:line="240" w:lineRule="auto"/>
          </w:pPr>
        </w:p>
        <w:p w14:paraId="04774E6D" w14:textId="04C04F7C" w:rsidR="00CF6825" w:rsidRDefault="00CF6825" w:rsidP="00CF6825">
          <w:pPr>
            <w:shd w:val="clear" w:color="auto" w:fill="FFFFFF"/>
            <w:spacing w:before="100" w:beforeAutospacing="1" w:after="100" w:afterAutospacing="1" w:line="240" w:lineRule="auto"/>
          </w:pPr>
        </w:p>
        <w:p w14:paraId="0C22EE5B" w14:textId="77777777" w:rsidR="00CF6825" w:rsidRDefault="00CF6825" w:rsidP="00CF6825">
          <w:pPr>
            <w:shd w:val="clear" w:color="auto" w:fill="FFFFFF"/>
            <w:spacing w:before="100" w:beforeAutospacing="1" w:after="100" w:afterAutospacing="1" w:line="240" w:lineRule="auto"/>
          </w:pPr>
        </w:p>
        <w:p w14:paraId="3D7D0DC1" w14:textId="77777777" w:rsidR="00CF6825" w:rsidRDefault="00CF6825" w:rsidP="00CF6825">
          <w:pPr>
            <w:shd w:val="clear" w:color="auto" w:fill="FFFFFF"/>
            <w:spacing w:before="100" w:beforeAutospacing="1" w:after="100" w:afterAutospacing="1" w:line="240" w:lineRule="auto"/>
          </w:pPr>
        </w:p>
        <w:p w14:paraId="7A725C27" w14:textId="77777777" w:rsidR="00CF6825" w:rsidRDefault="00CF6825" w:rsidP="00CF6825">
          <w:pPr>
            <w:shd w:val="clear" w:color="auto" w:fill="FFFFFF"/>
            <w:spacing w:before="100" w:beforeAutospacing="1" w:after="100" w:afterAutospacing="1" w:line="240" w:lineRule="auto"/>
          </w:pPr>
        </w:p>
        <w:p w14:paraId="7218D4E3" w14:textId="77777777" w:rsidR="00CF6825" w:rsidRDefault="00CF6825" w:rsidP="00CF6825">
          <w:pPr>
            <w:shd w:val="clear" w:color="auto" w:fill="FFFFFF"/>
            <w:spacing w:before="100" w:beforeAutospacing="1" w:after="100" w:afterAutospacing="1" w:line="240" w:lineRule="auto"/>
          </w:pPr>
        </w:p>
        <w:p w14:paraId="0AA78760" w14:textId="77777777" w:rsidR="00CF6825" w:rsidRDefault="00CF6825" w:rsidP="00CF6825">
          <w:pPr>
            <w:shd w:val="clear" w:color="auto" w:fill="FFFFFF"/>
            <w:spacing w:before="100" w:beforeAutospacing="1" w:after="100" w:afterAutospacing="1" w:line="240" w:lineRule="auto"/>
          </w:pPr>
        </w:p>
        <w:p w14:paraId="3FF319A6" w14:textId="77777777" w:rsidR="00CF6825" w:rsidRDefault="00CF6825" w:rsidP="00CF6825">
          <w:pPr>
            <w:shd w:val="clear" w:color="auto" w:fill="FFFFFF"/>
            <w:spacing w:before="100" w:beforeAutospacing="1" w:after="100" w:afterAutospacing="1" w:line="240" w:lineRule="auto"/>
          </w:pPr>
        </w:p>
        <w:p w14:paraId="69461E22" w14:textId="77777777" w:rsidR="00CF6825" w:rsidRDefault="00CF6825" w:rsidP="00CF6825">
          <w:pPr>
            <w:shd w:val="clear" w:color="auto" w:fill="FFFFFF"/>
            <w:spacing w:before="100" w:beforeAutospacing="1" w:after="100" w:afterAutospacing="1" w:line="240" w:lineRule="auto"/>
          </w:pPr>
        </w:p>
        <w:p w14:paraId="6ECE9B60" w14:textId="77777777" w:rsidR="00CF6825" w:rsidRDefault="00CF6825" w:rsidP="00CF6825">
          <w:pPr>
            <w:shd w:val="clear" w:color="auto" w:fill="FFFFFF"/>
            <w:spacing w:before="100" w:beforeAutospacing="1" w:after="100" w:afterAutospacing="1" w:line="240" w:lineRule="auto"/>
          </w:pPr>
        </w:p>
        <w:p w14:paraId="31028A88" w14:textId="77777777" w:rsidR="00CF6825" w:rsidRDefault="00CF6825" w:rsidP="00CF6825">
          <w:pPr>
            <w:shd w:val="clear" w:color="auto" w:fill="FFFFFF"/>
            <w:spacing w:before="100" w:beforeAutospacing="1" w:after="100" w:afterAutospacing="1" w:line="240" w:lineRule="auto"/>
          </w:pPr>
        </w:p>
        <w:p w14:paraId="3624278D" w14:textId="77777777" w:rsidR="00CF6825" w:rsidRDefault="00CF6825" w:rsidP="00CF6825">
          <w:pPr>
            <w:shd w:val="clear" w:color="auto" w:fill="FFFFFF"/>
            <w:spacing w:before="100" w:beforeAutospacing="1" w:after="100" w:afterAutospacing="1" w:line="240" w:lineRule="auto"/>
          </w:pPr>
        </w:p>
        <w:p w14:paraId="4BDFFC1E" w14:textId="03756CE5" w:rsidR="00CF6825" w:rsidRDefault="00CF6825" w:rsidP="00CF6825">
          <w:pPr>
            <w:shd w:val="clear" w:color="auto" w:fill="FFFFFF"/>
            <w:spacing w:before="100" w:beforeAutospacing="1" w:after="100" w:afterAutospacing="1" w:line="240" w:lineRule="auto"/>
          </w:pPr>
          <w:r>
            <w:rPr>
              <w:noProof/>
            </w:rPr>
            <w:drawing>
              <wp:anchor distT="0" distB="0" distL="114300" distR="114300" simplePos="0" relativeHeight="251663378" behindDoc="0" locked="0" layoutInCell="1" allowOverlap="1" wp14:anchorId="4ADF4277" wp14:editId="34DA37DA">
                <wp:simplePos x="0" y="0"/>
                <wp:positionH relativeFrom="margin">
                  <wp:align>left</wp:align>
                </wp:positionH>
                <wp:positionV relativeFrom="margin">
                  <wp:align>bottom</wp:align>
                </wp:positionV>
                <wp:extent cx="4720584" cy="3668076"/>
                <wp:effectExtent l="0" t="0" r="4445" b="2540"/>
                <wp:wrapSquare wrapText="bothSides"/>
                <wp:docPr id="993611009" name="Picture 99361100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11009" name="Picture 993611009"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20584" cy="3668076"/>
                        </a:xfrm>
                        <a:prstGeom prst="rect">
                          <a:avLst/>
                        </a:prstGeom>
                      </pic:spPr>
                    </pic:pic>
                  </a:graphicData>
                </a:graphic>
              </wp:anchor>
            </w:drawing>
          </w:r>
        </w:p>
        <w:p w14:paraId="7635A66D" w14:textId="77777777" w:rsidR="00CF6825" w:rsidRDefault="00CF6825" w:rsidP="00CF6825">
          <w:pPr>
            <w:shd w:val="clear" w:color="auto" w:fill="FFFFFF"/>
            <w:spacing w:before="100" w:beforeAutospacing="1" w:after="100" w:afterAutospacing="1" w:line="240" w:lineRule="auto"/>
          </w:pPr>
        </w:p>
        <w:p w14:paraId="13641523" w14:textId="77777777" w:rsidR="00CF6825" w:rsidRDefault="00CF6825" w:rsidP="00CF6825">
          <w:pPr>
            <w:shd w:val="clear" w:color="auto" w:fill="FFFFFF"/>
            <w:spacing w:before="100" w:beforeAutospacing="1" w:after="100" w:afterAutospacing="1" w:line="240" w:lineRule="auto"/>
          </w:pPr>
        </w:p>
        <w:p w14:paraId="5CBE29C5" w14:textId="77777777" w:rsidR="00CF6825" w:rsidRDefault="00CF6825" w:rsidP="00CF6825">
          <w:pPr>
            <w:shd w:val="clear" w:color="auto" w:fill="FFFFFF"/>
            <w:spacing w:before="100" w:beforeAutospacing="1" w:after="100" w:afterAutospacing="1" w:line="240" w:lineRule="auto"/>
          </w:pPr>
        </w:p>
        <w:p w14:paraId="13AC133C" w14:textId="77777777" w:rsidR="00CF6825" w:rsidRDefault="00CF6825" w:rsidP="00CF6825">
          <w:pPr>
            <w:shd w:val="clear" w:color="auto" w:fill="FFFFFF"/>
            <w:spacing w:before="100" w:beforeAutospacing="1" w:after="100" w:afterAutospacing="1" w:line="240" w:lineRule="auto"/>
          </w:pPr>
        </w:p>
        <w:p w14:paraId="40DF720F" w14:textId="77777777" w:rsidR="00CF6825" w:rsidRPr="00CF6825" w:rsidRDefault="00CF6825" w:rsidP="00CF6825">
          <w:pPr>
            <w:shd w:val="clear" w:color="auto" w:fill="FFFFFF"/>
            <w:spacing w:before="100" w:beforeAutospacing="1" w:after="100" w:afterAutospacing="1" w:line="240" w:lineRule="auto"/>
            <w:ind w:firstLine="0"/>
          </w:pPr>
        </w:p>
        <w:p w14:paraId="4BC0D9D3" w14:textId="5DB1D312" w:rsidR="00CF6825" w:rsidRDefault="00CF6825" w:rsidP="00CF6825">
          <w:pPr>
            <w:shd w:val="clear" w:color="auto" w:fill="FFFFFF"/>
            <w:spacing w:before="100" w:beforeAutospacing="1" w:after="100" w:afterAutospacing="1" w:line="240" w:lineRule="auto"/>
          </w:pPr>
          <w:r>
            <w:rPr>
              <w:noProof/>
            </w:rPr>
            <w:lastRenderedPageBreak/>
            <w:drawing>
              <wp:inline distT="0" distB="0" distL="0" distR="0" wp14:anchorId="09FB3A33" wp14:editId="09047605">
                <wp:extent cx="4829174" cy="3109635"/>
                <wp:effectExtent l="0" t="0" r="0" b="0"/>
                <wp:docPr id="1424631139" name="Picture 1424631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31139" name="Picture 142463113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29174" cy="3109635"/>
                        </a:xfrm>
                        <a:prstGeom prst="rect">
                          <a:avLst/>
                        </a:prstGeom>
                      </pic:spPr>
                    </pic:pic>
                  </a:graphicData>
                </a:graphic>
              </wp:inline>
            </w:drawing>
          </w:r>
        </w:p>
        <w:p w14:paraId="58B34A0B" w14:textId="77777777" w:rsidR="00CF6825" w:rsidRDefault="00CF6825" w:rsidP="00CF6825">
          <w:pPr>
            <w:shd w:val="clear" w:color="auto" w:fill="FFFFFF"/>
            <w:spacing w:before="100" w:beforeAutospacing="1" w:after="100" w:afterAutospacing="1" w:line="240" w:lineRule="auto"/>
          </w:pPr>
        </w:p>
        <w:p w14:paraId="511384FF" w14:textId="77777777" w:rsidR="00CF6825" w:rsidRDefault="00CF6825" w:rsidP="00CF6825">
          <w:pPr>
            <w:shd w:val="clear" w:color="auto" w:fill="FFFFFF"/>
            <w:spacing w:before="100" w:beforeAutospacing="1" w:after="100" w:afterAutospacing="1" w:line="240" w:lineRule="auto"/>
          </w:pPr>
        </w:p>
        <w:p w14:paraId="1F0EBFC5" w14:textId="77777777" w:rsidR="00CF6825" w:rsidRDefault="00CF6825" w:rsidP="00CF6825">
          <w:pPr>
            <w:shd w:val="clear" w:color="auto" w:fill="FFFFFF"/>
            <w:spacing w:before="100" w:beforeAutospacing="1" w:after="100" w:afterAutospacing="1" w:line="240" w:lineRule="auto"/>
          </w:pPr>
        </w:p>
        <w:p w14:paraId="056F184B" w14:textId="77777777" w:rsidR="00CF6825" w:rsidRDefault="00CF6825" w:rsidP="00CF6825">
          <w:pPr>
            <w:shd w:val="clear" w:color="auto" w:fill="FFFFFF"/>
            <w:spacing w:before="100" w:beforeAutospacing="1" w:after="100" w:afterAutospacing="1" w:line="240" w:lineRule="auto"/>
          </w:pPr>
        </w:p>
        <w:p w14:paraId="2EC071A9" w14:textId="77777777" w:rsidR="00CF6825" w:rsidRDefault="00CF6825" w:rsidP="00CF6825">
          <w:pPr>
            <w:shd w:val="clear" w:color="auto" w:fill="FFFFFF"/>
            <w:spacing w:before="100" w:beforeAutospacing="1" w:after="100" w:afterAutospacing="1" w:line="240" w:lineRule="auto"/>
          </w:pPr>
        </w:p>
        <w:p w14:paraId="37987EF5" w14:textId="77777777" w:rsidR="00CF6825" w:rsidRDefault="00CF6825" w:rsidP="00CF6825">
          <w:pPr>
            <w:shd w:val="clear" w:color="auto" w:fill="FFFFFF"/>
            <w:spacing w:before="100" w:beforeAutospacing="1" w:after="100" w:afterAutospacing="1" w:line="240" w:lineRule="auto"/>
          </w:pPr>
        </w:p>
        <w:p w14:paraId="1252D08B" w14:textId="77777777" w:rsidR="00CF6825" w:rsidRDefault="00CF6825" w:rsidP="00CF6825">
          <w:pPr>
            <w:shd w:val="clear" w:color="auto" w:fill="FFFFFF"/>
            <w:spacing w:before="100" w:beforeAutospacing="1" w:after="100" w:afterAutospacing="1" w:line="240" w:lineRule="auto"/>
          </w:pPr>
        </w:p>
        <w:p w14:paraId="2A3B57E2" w14:textId="77777777" w:rsidR="00CF6825" w:rsidRDefault="00CF6825" w:rsidP="00CF6825">
          <w:pPr>
            <w:shd w:val="clear" w:color="auto" w:fill="FFFFFF"/>
            <w:spacing w:before="100" w:beforeAutospacing="1" w:after="100" w:afterAutospacing="1" w:line="240" w:lineRule="auto"/>
          </w:pPr>
        </w:p>
        <w:p w14:paraId="4B7075DC" w14:textId="77777777" w:rsidR="00CF6825" w:rsidRDefault="00CF6825" w:rsidP="00CF6825">
          <w:pPr>
            <w:shd w:val="clear" w:color="auto" w:fill="FFFFFF"/>
            <w:spacing w:before="100" w:beforeAutospacing="1" w:after="100" w:afterAutospacing="1" w:line="240" w:lineRule="auto"/>
          </w:pPr>
        </w:p>
        <w:p w14:paraId="55A14794" w14:textId="77777777" w:rsidR="00CF6825" w:rsidRDefault="00CF6825" w:rsidP="00CF6825">
          <w:pPr>
            <w:shd w:val="clear" w:color="auto" w:fill="FFFFFF"/>
            <w:spacing w:before="100" w:beforeAutospacing="1" w:after="100" w:afterAutospacing="1" w:line="240" w:lineRule="auto"/>
          </w:pPr>
        </w:p>
        <w:p w14:paraId="715D85AF" w14:textId="77777777" w:rsidR="00CF6825" w:rsidRDefault="00CF6825" w:rsidP="00CF6825">
          <w:pPr>
            <w:shd w:val="clear" w:color="auto" w:fill="FFFFFF"/>
            <w:spacing w:before="100" w:beforeAutospacing="1" w:after="100" w:afterAutospacing="1" w:line="240" w:lineRule="auto"/>
          </w:pPr>
        </w:p>
        <w:p w14:paraId="1059EA41" w14:textId="77777777" w:rsidR="00CF6825" w:rsidRDefault="00CF6825" w:rsidP="00CF6825">
          <w:pPr>
            <w:shd w:val="clear" w:color="auto" w:fill="FFFFFF"/>
            <w:spacing w:before="100" w:beforeAutospacing="1" w:after="100" w:afterAutospacing="1" w:line="240" w:lineRule="auto"/>
          </w:pPr>
        </w:p>
        <w:p w14:paraId="16C51A9B" w14:textId="77777777" w:rsidR="00CF6825" w:rsidRDefault="00CF6825" w:rsidP="00CF6825">
          <w:pPr>
            <w:shd w:val="clear" w:color="auto" w:fill="FFFFFF"/>
            <w:spacing w:before="100" w:beforeAutospacing="1" w:after="100" w:afterAutospacing="1" w:line="240" w:lineRule="auto"/>
          </w:pPr>
        </w:p>
        <w:p w14:paraId="12D625B4" w14:textId="77777777" w:rsidR="00CF6825" w:rsidRDefault="00CF6825" w:rsidP="00CF6825">
          <w:pPr>
            <w:shd w:val="clear" w:color="auto" w:fill="FFFFFF"/>
            <w:spacing w:before="100" w:beforeAutospacing="1" w:after="100" w:afterAutospacing="1" w:line="240" w:lineRule="auto"/>
            <w:ind w:firstLine="0"/>
          </w:pPr>
        </w:p>
        <w:p w14:paraId="5D2301D5" w14:textId="77777777" w:rsidR="00CF6825" w:rsidRDefault="00CF6825" w:rsidP="00CF6825">
          <w:pPr>
            <w:shd w:val="clear" w:color="auto" w:fill="FFFFFF"/>
            <w:spacing w:before="100" w:beforeAutospacing="1" w:after="100" w:afterAutospacing="1" w:line="240" w:lineRule="auto"/>
          </w:pPr>
        </w:p>
        <w:p w14:paraId="59A9AF2A" w14:textId="77777777" w:rsidR="00CF6825" w:rsidRPr="00CF6825" w:rsidRDefault="00CF6825" w:rsidP="00CF6825">
          <w:pPr>
            <w:shd w:val="clear" w:color="auto" w:fill="FFFFFF"/>
            <w:spacing w:before="100" w:beforeAutospacing="1" w:after="100" w:afterAutospacing="1" w:line="240" w:lineRule="auto"/>
            <w:rPr>
              <w:lang/>
            </w:rPr>
          </w:pPr>
        </w:p>
        <w:p w14:paraId="3033D68E" w14:textId="332C763D" w:rsidR="00917992" w:rsidRPr="00917992" w:rsidRDefault="00917992" w:rsidP="00917992">
          <w:pPr>
            <w:numPr>
              <w:ilvl w:val="0"/>
              <w:numId w:val="16"/>
            </w:numPr>
            <w:shd w:val="clear" w:color="auto" w:fill="FFFFFF"/>
            <w:spacing w:before="100" w:beforeAutospacing="1" w:after="100" w:afterAutospacing="1" w:line="240" w:lineRule="auto"/>
            <w:rPr>
              <w:lang/>
            </w:rPr>
          </w:pPr>
          <w:r w:rsidRPr="00917992">
            <w:rPr>
              <w:lang/>
            </w:rPr>
            <w:lastRenderedPageBreak/>
            <w:t>Files and names</w:t>
          </w:r>
          <w:r>
            <w:rPr>
              <w:lang/>
            </w:rPr>
            <w:t>:</w:t>
          </w:r>
          <w:r w:rsidRPr="00917992">
            <w:rPr>
              <w:lang/>
            </w:rPr>
            <w:br/>
          </w:r>
        </w:p>
        <w:p w14:paraId="4FBAC1FA" w14:textId="2C91E4E9" w:rsidR="00917992" w:rsidRPr="00917992" w:rsidRDefault="00917992" w:rsidP="00917992">
          <w:pPr>
            <w:numPr>
              <w:ilvl w:val="1"/>
              <w:numId w:val="16"/>
            </w:numPr>
            <w:shd w:val="clear" w:color="auto" w:fill="FFFFFF"/>
            <w:spacing w:before="100" w:beforeAutospacing="1" w:after="100" w:afterAutospacing="1" w:line="240" w:lineRule="auto"/>
            <w:rPr>
              <w:lang/>
            </w:rPr>
          </w:pPr>
          <w:r w:rsidRPr="00917992">
            <w:rPr>
              <w:lang/>
            </w:rPr>
            <w:t>1x XML file (data.xml)</w:t>
          </w:r>
        </w:p>
        <w:p w14:paraId="4AB07D18" w14:textId="77978F68" w:rsidR="00917992" w:rsidRPr="00917992" w:rsidRDefault="00917992" w:rsidP="00917992">
          <w:pPr>
            <w:numPr>
              <w:ilvl w:val="1"/>
              <w:numId w:val="16"/>
            </w:numPr>
            <w:shd w:val="clear" w:color="auto" w:fill="FFFFFF"/>
            <w:spacing w:before="100" w:beforeAutospacing="1" w:after="100" w:afterAutospacing="1" w:line="240" w:lineRule="auto"/>
            <w:rPr>
              <w:lang/>
            </w:rPr>
          </w:pPr>
          <w:r w:rsidRPr="00917992">
            <w:rPr>
              <w:lang/>
            </w:rPr>
            <w:t>1x XML schema file (schema.xsd)</w:t>
          </w:r>
        </w:p>
        <w:p w14:paraId="6FBBE36C" w14:textId="30BE196E" w:rsidR="00917992" w:rsidRPr="00917992" w:rsidRDefault="00917992" w:rsidP="00917992">
          <w:pPr>
            <w:numPr>
              <w:ilvl w:val="1"/>
              <w:numId w:val="16"/>
            </w:numPr>
            <w:shd w:val="clear" w:color="auto" w:fill="FFFFFF"/>
            <w:spacing w:before="100" w:beforeAutospacing="1" w:after="100" w:afterAutospacing="1" w:line="240" w:lineRule="auto"/>
            <w:rPr>
              <w:lang/>
            </w:rPr>
          </w:pPr>
          <w:r w:rsidRPr="00917992">
            <w:rPr>
              <w:lang/>
            </w:rPr>
            <w:t>1x XSLT transformation file (transformation.xslt)</w:t>
          </w:r>
        </w:p>
        <w:p w14:paraId="1610A10B" w14:textId="338065D3" w:rsidR="00917992" w:rsidRPr="00917992" w:rsidRDefault="00917992" w:rsidP="00917992">
          <w:pPr>
            <w:numPr>
              <w:ilvl w:val="1"/>
              <w:numId w:val="16"/>
            </w:numPr>
            <w:shd w:val="clear" w:color="auto" w:fill="FFFFFF"/>
            <w:spacing w:before="100" w:beforeAutospacing="1" w:after="100" w:afterAutospacing="1" w:line="240" w:lineRule="auto"/>
            <w:rPr>
              <w:lang/>
            </w:rPr>
          </w:pPr>
          <w:r w:rsidRPr="00917992">
            <w:rPr>
              <w:lang/>
            </w:rPr>
            <w:t>1x JSON result of the transformation (transformation_result.json)</w:t>
          </w:r>
        </w:p>
        <w:p w14:paraId="1B238442" w14:textId="68650AFF" w:rsidR="00917992" w:rsidRPr="00917992" w:rsidRDefault="00917992" w:rsidP="00917992">
          <w:pPr>
            <w:ind w:firstLine="0"/>
            <w:rPr>
              <w:lang/>
            </w:rPr>
          </w:pPr>
        </w:p>
        <w:p w14:paraId="76525243" w14:textId="5B5BFED2" w:rsidR="00917992" w:rsidRPr="00917992" w:rsidRDefault="00917992" w:rsidP="00917992">
          <w:pPr>
            <w:ind w:firstLine="0"/>
            <w:rPr>
              <w:lang/>
            </w:rPr>
          </w:pPr>
        </w:p>
        <w:p w14:paraId="446F4FD1" w14:textId="7BA49BB4" w:rsidR="008C1C75" w:rsidRPr="00917992" w:rsidRDefault="00000000" w:rsidP="00917992"/>
      </w:sdtContent>
    </w:sdt>
    <w:p w14:paraId="7D55DA91" w14:textId="1A8AC16C" w:rsidR="008C1C75" w:rsidRPr="00917992" w:rsidRDefault="00917992">
      <w:pPr>
        <w:pStyle w:val="SectionTitle"/>
      </w:pPr>
      <w:bookmarkStart w:id="3" w:name="_Toc164689949"/>
      <w:r>
        <w:rPr>
          <w:b/>
          <w:bCs/>
          <w:lang w:val="en-GB" w:bidi="en-GB"/>
        </w:rPr>
        <w:lastRenderedPageBreak/>
        <w:t>Use of Generative AI</w:t>
      </w:r>
      <w:bookmarkEnd w:id="3"/>
    </w:p>
    <w:p w14:paraId="61AEDE1E" w14:textId="2F3BCF88" w:rsidR="008C1C75" w:rsidRDefault="00547584">
      <w:r>
        <w:rPr>
          <w:noProof/>
        </w:rPr>
        <w:drawing>
          <wp:anchor distT="0" distB="0" distL="114300" distR="114300" simplePos="0" relativeHeight="251658240" behindDoc="0" locked="0" layoutInCell="1" allowOverlap="1" wp14:anchorId="53F8CC02" wp14:editId="2F7732A7">
            <wp:simplePos x="0" y="0"/>
            <wp:positionH relativeFrom="margin">
              <wp:posOffset>124288</wp:posOffset>
            </wp:positionH>
            <wp:positionV relativeFrom="margin">
              <wp:posOffset>1394929</wp:posOffset>
            </wp:positionV>
            <wp:extent cx="5731510" cy="1740535"/>
            <wp:effectExtent l="0" t="0" r="0" b="0"/>
            <wp:wrapSquare wrapText="bothSides"/>
            <wp:docPr id="1960572770" name="Picture 1" descr="A purpl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2770" name="Picture 1" descr="A purple and black logo&#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1740535"/>
                    </a:xfrm>
                    <a:prstGeom prst="rect">
                      <a:avLst/>
                    </a:prstGeom>
                  </pic:spPr>
                </pic:pic>
              </a:graphicData>
            </a:graphic>
          </wp:anchor>
        </w:drawing>
      </w:r>
      <w:r>
        <w:t xml:space="preserve">As for the </w:t>
      </w:r>
      <w:r w:rsidRPr="00547584">
        <w:rPr>
          <w:u w:val="single"/>
        </w:rPr>
        <w:t>website part</w:t>
      </w:r>
      <w:r w:rsidR="00F25B17">
        <w:rPr>
          <w:u w:val="single"/>
        </w:rPr>
        <w:t xml:space="preserve"> (HTML &amp; CSS)</w:t>
      </w:r>
      <w:r>
        <w:t xml:space="preserve"> generative AI, specifically </w:t>
      </w:r>
      <w:proofErr w:type="spellStart"/>
      <w:r>
        <w:t>ChatGPT</w:t>
      </w:r>
      <w:proofErr w:type="spellEnd"/>
      <w:r>
        <w:t xml:space="preserve"> was used to explain certain concepts I did not have very clear, like microdata and </w:t>
      </w:r>
      <w:proofErr w:type="spellStart"/>
      <w:r>
        <w:t>opengraph</w:t>
      </w:r>
      <w:proofErr w:type="spellEnd"/>
      <w:r>
        <w:t xml:space="preserve">. Canva’s AI was also used to create our logo and banner. </w:t>
      </w:r>
    </w:p>
    <w:p w14:paraId="25027F35" w14:textId="52831346" w:rsidR="00547584" w:rsidRDefault="00547584" w:rsidP="00547584">
      <w:pPr>
        <w:jc w:val="center"/>
      </w:pPr>
      <w:r>
        <w:rPr>
          <w:noProof/>
        </w:rPr>
        <w:drawing>
          <wp:anchor distT="0" distB="0" distL="114300" distR="114300" simplePos="0" relativeHeight="251658241" behindDoc="0" locked="0" layoutInCell="1" allowOverlap="1" wp14:anchorId="591264C7" wp14:editId="24F26B27">
            <wp:simplePos x="0" y="0"/>
            <wp:positionH relativeFrom="margin">
              <wp:posOffset>123825</wp:posOffset>
            </wp:positionH>
            <wp:positionV relativeFrom="margin">
              <wp:posOffset>3608946</wp:posOffset>
            </wp:positionV>
            <wp:extent cx="5731510" cy="2865755"/>
            <wp:effectExtent l="0" t="0" r="0" b="4445"/>
            <wp:wrapSquare wrapText="bothSides"/>
            <wp:docPr id="1524298158" name="Picture 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98158" name="Picture 2" descr="A close up of a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r>
        <w:rPr>
          <w:b/>
          <w:bCs/>
        </w:rPr>
        <w:t>Logo</w:t>
      </w:r>
    </w:p>
    <w:p w14:paraId="106E91F1" w14:textId="10DF35F8" w:rsidR="00547584" w:rsidRDefault="00547584" w:rsidP="00547584">
      <w:pPr>
        <w:jc w:val="center"/>
        <w:rPr>
          <w:b/>
          <w:bCs/>
        </w:rPr>
      </w:pPr>
      <w:r>
        <w:rPr>
          <w:b/>
          <w:bCs/>
        </w:rPr>
        <w:t>Banner</w:t>
      </w:r>
    </w:p>
    <w:p w14:paraId="076352EB" w14:textId="61CFDE92" w:rsidR="008C1C75" w:rsidRPr="000A6DE3" w:rsidRDefault="56FF731C" w:rsidP="000A6DE3">
      <w:pPr>
        <w:rPr>
          <w:b/>
          <w:i/>
          <w:u w:val="single"/>
        </w:rPr>
      </w:pPr>
      <w:r>
        <w:t>As for the XML part generative AI , the use of this was a great help to establish bases when developing the documents and codes, in addition to allowing us to solve errors in the functioning of the code or directly syntax errors, which optimized the time to develop the 4 files, in addition to that, code checkers were used to validate these syntaxes in addition to a clarification when developing the JSON conversion as a final product that was complex to carry out</w:t>
      </w:r>
    </w:p>
    <w:sectPr w:rsidR="008C1C75" w:rsidRPr="000A6DE3" w:rsidSect="00925CD4">
      <w:headerReference w:type="default" r:id="rId37"/>
      <w:headerReference w:type="first" r:id="rId38"/>
      <w:footnotePr>
        <w:pos w:val="beneathText"/>
      </w:footnotePr>
      <w:pgSz w:w="11906" w:h="16838" w:code="9"/>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1F4468" w14:textId="77777777" w:rsidR="00925CD4" w:rsidRDefault="00925CD4">
      <w:pPr>
        <w:spacing w:line="240" w:lineRule="auto"/>
      </w:pPr>
      <w:r>
        <w:separator/>
      </w:r>
    </w:p>
  </w:endnote>
  <w:endnote w:type="continuationSeparator" w:id="0">
    <w:p w14:paraId="7EDC742B" w14:textId="77777777" w:rsidR="00925CD4" w:rsidRDefault="00925CD4">
      <w:pPr>
        <w:spacing w:line="240" w:lineRule="auto"/>
      </w:pPr>
      <w:r>
        <w:continuationSeparator/>
      </w:r>
    </w:p>
  </w:endnote>
  <w:endnote w:type="continuationNotice" w:id="1">
    <w:p w14:paraId="3E641E50" w14:textId="77777777" w:rsidR="00925CD4" w:rsidRDefault="00925CD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D5C03" w14:textId="77777777" w:rsidR="00925CD4" w:rsidRDefault="00925CD4">
      <w:pPr>
        <w:spacing w:line="240" w:lineRule="auto"/>
      </w:pPr>
      <w:r>
        <w:separator/>
      </w:r>
    </w:p>
  </w:footnote>
  <w:footnote w:type="continuationSeparator" w:id="0">
    <w:p w14:paraId="5539B4A2" w14:textId="77777777" w:rsidR="00925CD4" w:rsidRDefault="00925CD4">
      <w:pPr>
        <w:spacing w:line="240" w:lineRule="auto"/>
      </w:pPr>
      <w:r>
        <w:continuationSeparator/>
      </w:r>
    </w:p>
  </w:footnote>
  <w:footnote w:type="continuationNotice" w:id="1">
    <w:p w14:paraId="4BFD9BCE" w14:textId="77777777" w:rsidR="00925CD4" w:rsidRDefault="00925CD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35D8D" w14:textId="77777777" w:rsidR="008C1C75" w:rsidRDefault="00000000">
    <w:pPr>
      <w:pStyle w:val="Header"/>
    </w:pPr>
    <w:sdt>
      <w:sdtPr>
        <w:rPr>
          <w:rStyle w:val="Strong"/>
        </w:rPr>
        <w:alias w:val="Running head"/>
        <w:tag w:val=""/>
        <w:id w:val="1072628492"/>
        <w:placeholder>
          <w:docPart w:val="B8E7CCB586C56F49BE376978A22904FC"/>
        </w:placeholder>
        <w:showingPlcHd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CE59D0">
          <w:rPr>
            <w:rStyle w:val="Strong"/>
            <w:lang w:val="en-GB" w:bidi="en-GB"/>
          </w:rPr>
          <w:t>[Shortened Title up to 50 Characters]</w:t>
        </w:r>
      </w:sdtContent>
    </w:sdt>
    <w:r w:rsidR="00CE59D0">
      <w:rPr>
        <w:rStyle w:val="Strong"/>
        <w:lang w:val="en-GB" w:bidi="en-GB"/>
      </w:rPr>
      <w:t xml:space="preserve"> </w:t>
    </w:r>
    <w:r w:rsidR="00CE59D0">
      <w:rPr>
        <w:rStyle w:val="Strong"/>
        <w:lang w:val="en-GB" w:bidi="en-GB"/>
      </w:rPr>
      <w:ptab w:relativeTo="margin" w:alignment="right" w:leader="none"/>
    </w:r>
    <w:r w:rsidR="00CE59D0">
      <w:rPr>
        <w:rStyle w:val="Strong"/>
        <w:lang w:val="en-GB" w:bidi="en-GB"/>
      </w:rPr>
      <w:fldChar w:fldCharType="begin"/>
    </w:r>
    <w:r w:rsidR="00CE59D0">
      <w:rPr>
        <w:rStyle w:val="Strong"/>
        <w:lang w:val="en-GB" w:bidi="en-GB"/>
      </w:rPr>
      <w:instrText xml:space="preserve"> PAGE   \* MERGEFORMAT </w:instrText>
    </w:r>
    <w:r w:rsidR="00CE59D0">
      <w:rPr>
        <w:rStyle w:val="Strong"/>
        <w:lang w:val="en-GB" w:bidi="en-GB"/>
      </w:rPr>
      <w:fldChar w:fldCharType="separate"/>
    </w:r>
    <w:r w:rsidR="00E05C77">
      <w:rPr>
        <w:rStyle w:val="Strong"/>
        <w:noProof/>
        <w:lang w:val="en-GB" w:bidi="en-GB"/>
      </w:rPr>
      <w:t>9</w:t>
    </w:r>
    <w:r w:rsidR="00CE59D0">
      <w:rPr>
        <w:rStyle w:val="Strong"/>
        <w:noProof/>
        <w:lang w:val="en-GB" w:bidi="en-GB"/>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B7F17" w14:textId="7085355B" w:rsidR="008C1C75" w:rsidRDefault="00FB2233">
    <w:pPr>
      <w:pStyle w:val="Header"/>
      <w:rPr>
        <w:rStyle w:val="Strong"/>
      </w:rPr>
    </w:pPr>
    <w:r>
      <w:rPr>
        <w:lang w:val="en-GB" w:bidi="en-GB"/>
      </w:rPr>
      <w:t>Latin American Music Magazine</w:t>
    </w:r>
    <w:r w:rsidR="00CE59D0">
      <w:rPr>
        <w:rStyle w:val="Strong"/>
        <w:lang w:val="en-GB" w:bidi="en-GB"/>
      </w:rPr>
      <w:ptab w:relativeTo="margin" w:alignment="right" w:leader="none"/>
    </w:r>
    <w:r w:rsidR="00CE59D0">
      <w:rPr>
        <w:rStyle w:val="Strong"/>
        <w:lang w:val="en-GB" w:bidi="en-GB"/>
      </w:rPr>
      <w:fldChar w:fldCharType="begin"/>
    </w:r>
    <w:r w:rsidR="00CE59D0">
      <w:rPr>
        <w:rStyle w:val="Strong"/>
        <w:lang w:val="en-GB" w:bidi="en-GB"/>
      </w:rPr>
      <w:instrText xml:space="preserve"> PAGE   \* MERGEFORMAT </w:instrText>
    </w:r>
    <w:r w:rsidR="00CE59D0">
      <w:rPr>
        <w:rStyle w:val="Strong"/>
        <w:lang w:val="en-GB" w:bidi="en-GB"/>
      </w:rPr>
      <w:fldChar w:fldCharType="separate"/>
    </w:r>
    <w:r w:rsidR="00E05C77">
      <w:rPr>
        <w:rStyle w:val="Strong"/>
        <w:noProof/>
        <w:lang w:val="en-GB" w:bidi="en-GB"/>
      </w:rPr>
      <w:t>1</w:t>
    </w:r>
    <w:r w:rsidR="00CE59D0">
      <w:rPr>
        <w:rStyle w:val="Strong"/>
        <w:noProof/>
        <w:lang w:val="en-GB" w:bidi="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1B7C24EC"/>
    <w:multiLevelType w:val="multilevel"/>
    <w:tmpl w:val="66E4D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E71D90"/>
    <w:multiLevelType w:val="hybridMultilevel"/>
    <w:tmpl w:val="F9F25E44"/>
    <w:lvl w:ilvl="0" w:tplc="BDC4AE8A">
      <w:start w:val="1"/>
      <w:numFmt w:val="bullet"/>
      <w:lvlText w:val="o"/>
      <w:lvlJc w:val="left"/>
      <w:pPr>
        <w:ind w:left="720" w:hanging="360"/>
      </w:pPr>
      <w:rPr>
        <w:rFonts w:ascii="Courier New" w:hAnsi="Courier New" w:hint="default"/>
      </w:rPr>
    </w:lvl>
    <w:lvl w:ilvl="1" w:tplc="8F401CEE">
      <w:start w:val="1"/>
      <w:numFmt w:val="bullet"/>
      <w:lvlText w:val="o"/>
      <w:lvlJc w:val="left"/>
      <w:pPr>
        <w:ind w:left="1440" w:hanging="360"/>
      </w:pPr>
      <w:rPr>
        <w:rFonts w:ascii="Courier New" w:hAnsi="Courier New" w:hint="default"/>
      </w:rPr>
    </w:lvl>
    <w:lvl w:ilvl="2" w:tplc="3878E62E">
      <w:start w:val="1"/>
      <w:numFmt w:val="bullet"/>
      <w:lvlText w:val=""/>
      <w:lvlJc w:val="left"/>
      <w:pPr>
        <w:ind w:left="2160" w:hanging="360"/>
      </w:pPr>
      <w:rPr>
        <w:rFonts w:ascii="Wingdings" w:hAnsi="Wingdings" w:hint="default"/>
      </w:rPr>
    </w:lvl>
    <w:lvl w:ilvl="3" w:tplc="0400D86E">
      <w:start w:val="1"/>
      <w:numFmt w:val="bullet"/>
      <w:lvlText w:val=""/>
      <w:lvlJc w:val="left"/>
      <w:pPr>
        <w:ind w:left="2880" w:hanging="360"/>
      </w:pPr>
      <w:rPr>
        <w:rFonts w:ascii="Symbol" w:hAnsi="Symbol" w:hint="default"/>
      </w:rPr>
    </w:lvl>
    <w:lvl w:ilvl="4" w:tplc="8A3A6CB2">
      <w:start w:val="1"/>
      <w:numFmt w:val="bullet"/>
      <w:lvlText w:val="o"/>
      <w:lvlJc w:val="left"/>
      <w:pPr>
        <w:ind w:left="3600" w:hanging="360"/>
      </w:pPr>
      <w:rPr>
        <w:rFonts w:ascii="Courier New" w:hAnsi="Courier New" w:hint="default"/>
      </w:rPr>
    </w:lvl>
    <w:lvl w:ilvl="5" w:tplc="5D121210">
      <w:start w:val="1"/>
      <w:numFmt w:val="bullet"/>
      <w:lvlText w:val=""/>
      <w:lvlJc w:val="left"/>
      <w:pPr>
        <w:ind w:left="4320" w:hanging="360"/>
      </w:pPr>
      <w:rPr>
        <w:rFonts w:ascii="Wingdings" w:hAnsi="Wingdings" w:hint="default"/>
      </w:rPr>
    </w:lvl>
    <w:lvl w:ilvl="6" w:tplc="5FEA2FAC">
      <w:start w:val="1"/>
      <w:numFmt w:val="bullet"/>
      <w:lvlText w:val=""/>
      <w:lvlJc w:val="left"/>
      <w:pPr>
        <w:ind w:left="5040" w:hanging="360"/>
      </w:pPr>
      <w:rPr>
        <w:rFonts w:ascii="Symbol" w:hAnsi="Symbol" w:hint="default"/>
      </w:rPr>
    </w:lvl>
    <w:lvl w:ilvl="7" w:tplc="2F5675F2">
      <w:start w:val="1"/>
      <w:numFmt w:val="bullet"/>
      <w:lvlText w:val="o"/>
      <w:lvlJc w:val="left"/>
      <w:pPr>
        <w:ind w:left="5760" w:hanging="360"/>
      </w:pPr>
      <w:rPr>
        <w:rFonts w:ascii="Courier New" w:hAnsi="Courier New" w:hint="default"/>
      </w:rPr>
    </w:lvl>
    <w:lvl w:ilvl="8" w:tplc="5240D49C">
      <w:start w:val="1"/>
      <w:numFmt w:val="bullet"/>
      <w:lvlText w:val=""/>
      <w:lvlJc w:val="left"/>
      <w:pPr>
        <w:ind w:left="6480" w:hanging="360"/>
      </w:pPr>
      <w:rPr>
        <w:rFonts w:ascii="Wingdings" w:hAnsi="Wingdings" w:hint="default"/>
      </w:rPr>
    </w:lvl>
  </w:abstractNum>
  <w:abstractNum w:abstractNumId="12" w15:restartNumberingAfterBreak="0">
    <w:nsid w:val="2A0365FC"/>
    <w:multiLevelType w:val="multilevel"/>
    <w:tmpl w:val="95985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CD706C"/>
    <w:multiLevelType w:val="hybridMultilevel"/>
    <w:tmpl w:val="5CA47D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1E30797"/>
    <w:multiLevelType w:val="multilevel"/>
    <w:tmpl w:val="DABCE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6E2D4F"/>
    <w:multiLevelType w:val="multilevel"/>
    <w:tmpl w:val="E0D60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D745AA"/>
    <w:multiLevelType w:val="hybridMultilevel"/>
    <w:tmpl w:val="7D12A282"/>
    <w:lvl w:ilvl="0" w:tplc="FB4C40E2">
      <w:start w:val="1"/>
      <w:numFmt w:val="bullet"/>
      <w:lvlText w:val="o"/>
      <w:lvlJc w:val="left"/>
      <w:pPr>
        <w:ind w:left="720" w:hanging="360"/>
      </w:pPr>
      <w:rPr>
        <w:rFonts w:ascii="Courier New" w:hAnsi="Courier New" w:hint="default"/>
      </w:rPr>
    </w:lvl>
    <w:lvl w:ilvl="1" w:tplc="9314E460">
      <w:start w:val="1"/>
      <w:numFmt w:val="bullet"/>
      <w:lvlText w:val="o"/>
      <w:lvlJc w:val="left"/>
      <w:pPr>
        <w:ind w:left="1440" w:hanging="360"/>
      </w:pPr>
      <w:rPr>
        <w:rFonts w:ascii="Courier New" w:hAnsi="Courier New" w:hint="default"/>
      </w:rPr>
    </w:lvl>
    <w:lvl w:ilvl="2" w:tplc="EE0E2BA0">
      <w:start w:val="1"/>
      <w:numFmt w:val="bullet"/>
      <w:lvlText w:val=""/>
      <w:lvlJc w:val="left"/>
      <w:pPr>
        <w:ind w:left="2160" w:hanging="360"/>
      </w:pPr>
      <w:rPr>
        <w:rFonts w:ascii="Wingdings" w:hAnsi="Wingdings" w:hint="default"/>
      </w:rPr>
    </w:lvl>
    <w:lvl w:ilvl="3" w:tplc="022CD23A">
      <w:start w:val="1"/>
      <w:numFmt w:val="bullet"/>
      <w:lvlText w:val=""/>
      <w:lvlJc w:val="left"/>
      <w:pPr>
        <w:ind w:left="2880" w:hanging="360"/>
      </w:pPr>
      <w:rPr>
        <w:rFonts w:ascii="Symbol" w:hAnsi="Symbol" w:hint="default"/>
      </w:rPr>
    </w:lvl>
    <w:lvl w:ilvl="4" w:tplc="7C5093B2">
      <w:start w:val="1"/>
      <w:numFmt w:val="bullet"/>
      <w:lvlText w:val="o"/>
      <w:lvlJc w:val="left"/>
      <w:pPr>
        <w:ind w:left="3600" w:hanging="360"/>
      </w:pPr>
      <w:rPr>
        <w:rFonts w:ascii="Courier New" w:hAnsi="Courier New" w:hint="default"/>
      </w:rPr>
    </w:lvl>
    <w:lvl w:ilvl="5" w:tplc="A0B0FA2A">
      <w:start w:val="1"/>
      <w:numFmt w:val="bullet"/>
      <w:lvlText w:val=""/>
      <w:lvlJc w:val="left"/>
      <w:pPr>
        <w:ind w:left="4320" w:hanging="360"/>
      </w:pPr>
      <w:rPr>
        <w:rFonts w:ascii="Wingdings" w:hAnsi="Wingdings" w:hint="default"/>
      </w:rPr>
    </w:lvl>
    <w:lvl w:ilvl="6" w:tplc="DC0410AC">
      <w:start w:val="1"/>
      <w:numFmt w:val="bullet"/>
      <w:lvlText w:val=""/>
      <w:lvlJc w:val="left"/>
      <w:pPr>
        <w:ind w:left="5040" w:hanging="360"/>
      </w:pPr>
      <w:rPr>
        <w:rFonts w:ascii="Symbol" w:hAnsi="Symbol" w:hint="default"/>
      </w:rPr>
    </w:lvl>
    <w:lvl w:ilvl="7" w:tplc="F01A9F90">
      <w:start w:val="1"/>
      <w:numFmt w:val="bullet"/>
      <w:lvlText w:val="o"/>
      <w:lvlJc w:val="left"/>
      <w:pPr>
        <w:ind w:left="5760" w:hanging="360"/>
      </w:pPr>
      <w:rPr>
        <w:rFonts w:ascii="Courier New" w:hAnsi="Courier New" w:hint="default"/>
      </w:rPr>
    </w:lvl>
    <w:lvl w:ilvl="8" w:tplc="CE7A9B0A">
      <w:start w:val="1"/>
      <w:numFmt w:val="bullet"/>
      <w:lvlText w:val=""/>
      <w:lvlJc w:val="left"/>
      <w:pPr>
        <w:ind w:left="6480" w:hanging="360"/>
      </w:pPr>
      <w:rPr>
        <w:rFonts w:ascii="Wingdings" w:hAnsi="Wingdings" w:hint="default"/>
      </w:rPr>
    </w:lvl>
  </w:abstractNum>
  <w:abstractNum w:abstractNumId="17" w15:restartNumberingAfterBreak="0">
    <w:nsid w:val="73246B8D"/>
    <w:multiLevelType w:val="multilevel"/>
    <w:tmpl w:val="99BC2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738821"/>
    <w:multiLevelType w:val="hybridMultilevel"/>
    <w:tmpl w:val="CCEE7D4C"/>
    <w:lvl w:ilvl="0" w:tplc="2F82134A">
      <w:start w:val="1"/>
      <w:numFmt w:val="bullet"/>
      <w:lvlText w:val="o"/>
      <w:lvlJc w:val="left"/>
      <w:pPr>
        <w:ind w:left="720" w:hanging="360"/>
      </w:pPr>
      <w:rPr>
        <w:rFonts w:ascii="Courier New" w:hAnsi="Courier New" w:hint="default"/>
      </w:rPr>
    </w:lvl>
    <w:lvl w:ilvl="1" w:tplc="58C2A274">
      <w:start w:val="1"/>
      <w:numFmt w:val="bullet"/>
      <w:lvlText w:val="o"/>
      <w:lvlJc w:val="left"/>
      <w:pPr>
        <w:ind w:left="1440" w:hanging="360"/>
      </w:pPr>
      <w:rPr>
        <w:rFonts w:ascii="Courier New" w:hAnsi="Courier New" w:hint="default"/>
      </w:rPr>
    </w:lvl>
    <w:lvl w:ilvl="2" w:tplc="DDB89C16">
      <w:start w:val="1"/>
      <w:numFmt w:val="bullet"/>
      <w:lvlText w:val=""/>
      <w:lvlJc w:val="left"/>
      <w:pPr>
        <w:ind w:left="2160" w:hanging="360"/>
      </w:pPr>
      <w:rPr>
        <w:rFonts w:ascii="Wingdings" w:hAnsi="Wingdings" w:hint="default"/>
      </w:rPr>
    </w:lvl>
    <w:lvl w:ilvl="3" w:tplc="79DE94E2">
      <w:start w:val="1"/>
      <w:numFmt w:val="bullet"/>
      <w:lvlText w:val=""/>
      <w:lvlJc w:val="left"/>
      <w:pPr>
        <w:ind w:left="2880" w:hanging="360"/>
      </w:pPr>
      <w:rPr>
        <w:rFonts w:ascii="Symbol" w:hAnsi="Symbol" w:hint="default"/>
      </w:rPr>
    </w:lvl>
    <w:lvl w:ilvl="4" w:tplc="2C82CEBE">
      <w:start w:val="1"/>
      <w:numFmt w:val="bullet"/>
      <w:lvlText w:val="o"/>
      <w:lvlJc w:val="left"/>
      <w:pPr>
        <w:ind w:left="3600" w:hanging="360"/>
      </w:pPr>
      <w:rPr>
        <w:rFonts w:ascii="Courier New" w:hAnsi="Courier New" w:hint="default"/>
      </w:rPr>
    </w:lvl>
    <w:lvl w:ilvl="5" w:tplc="DD024C9E">
      <w:start w:val="1"/>
      <w:numFmt w:val="bullet"/>
      <w:lvlText w:val=""/>
      <w:lvlJc w:val="left"/>
      <w:pPr>
        <w:ind w:left="4320" w:hanging="360"/>
      </w:pPr>
      <w:rPr>
        <w:rFonts w:ascii="Wingdings" w:hAnsi="Wingdings" w:hint="default"/>
      </w:rPr>
    </w:lvl>
    <w:lvl w:ilvl="6" w:tplc="DEF4D110">
      <w:start w:val="1"/>
      <w:numFmt w:val="bullet"/>
      <w:lvlText w:val=""/>
      <w:lvlJc w:val="left"/>
      <w:pPr>
        <w:ind w:left="5040" w:hanging="360"/>
      </w:pPr>
      <w:rPr>
        <w:rFonts w:ascii="Symbol" w:hAnsi="Symbol" w:hint="default"/>
      </w:rPr>
    </w:lvl>
    <w:lvl w:ilvl="7" w:tplc="E0C47BFE">
      <w:start w:val="1"/>
      <w:numFmt w:val="bullet"/>
      <w:lvlText w:val="o"/>
      <w:lvlJc w:val="left"/>
      <w:pPr>
        <w:ind w:left="5760" w:hanging="360"/>
      </w:pPr>
      <w:rPr>
        <w:rFonts w:ascii="Courier New" w:hAnsi="Courier New" w:hint="default"/>
      </w:rPr>
    </w:lvl>
    <w:lvl w:ilvl="8" w:tplc="1CEE5494">
      <w:start w:val="1"/>
      <w:numFmt w:val="bullet"/>
      <w:lvlText w:val=""/>
      <w:lvlJc w:val="left"/>
      <w:pPr>
        <w:ind w:left="6480" w:hanging="360"/>
      </w:pPr>
      <w:rPr>
        <w:rFonts w:ascii="Wingdings" w:hAnsi="Wingdings" w:hint="default"/>
      </w:rPr>
    </w:lvl>
  </w:abstractNum>
  <w:num w:numId="1" w16cid:durableId="552423651">
    <w:abstractNumId w:val="11"/>
  </w:num>
  <w:num w:numId="2" w16cid:durableId="2023966409">
    <w:abstractNumId w:val="16"/>
  </w:num>
  <w:num w:numId="3" w16cid:durableId="1939170241">
    <w:abstractNumId w:val="18"/>
  </w:num>
  <w:num w:numId="4" w16cid:durableId="1567297667">
    <w:abstractNumId w:val="9"/>
  </w:num>
  <w:num w:numId="5" w16cid:durableId="890265543">
    <w:abstractNumId w:val="7"/>
  </w:num>
  <w:num w:numId="6" w16cid:durableId="1366441836">
    <w:abstractNumId w:val="6"/>
  </w:num>
  <w:num w:numId="7" w16cid:durableId="1639069390">
    <w:abstractNumId w:val="5"/>
  </w:num>
  <w:num w:numId="8" w16cid:durableId="1080836580">
    <w:abstractNumId w:val="4"/>
  </w:num>
  <w:num w:numId="9" w16cid:durableId="1690718910">
    <w:abstractNumId w:val="8"/>
  </w:num>
  <w:num w:numId="10" w16cid:durableId="249588231">
    <w:abstractNumId w:val="3"/>
  </w:num>
  <w:num w:numId="11" w16cid:durableId="2035033788">
    <w:abstractNumId w:val="2"/>
  </w:num>
  <w:num w:numId="12" w16cid:durableId="1319184858">
    <w:abstractNumId w:val="1"/>
  </w:num>
  <w:num w:numId="13" w16cid:durableId="125977315">
    <w:abstractNumId w:val="0"/>
  </w:num>
  <w:num w:numId="14" w16cid:durableId="1505171812">
    <w:abstractNumId w:val="9"/>
    <w:lvlOverride w:ilvl="0">
      <w:startOverride w:val="1"/>
    </w:lvlOverride>
  </w:num>
  <w:num w:numId="15" w16cid:durableId="1472538">
    <w:abstractNumId w:val="17"/>
  </w:num>
  <w:num w:numId="16" w16cid:durableId="1868985923">
    <w:abstractNumId w:val="13"/>
  </w:num>
  <w:num w:numId="17" w16cid:durableId="585500608">
    <w:abstractNumId w:val="12"/>
  </w:num>
  <w:num w:numId="18" w16cid:durableId="1340622160">
    <w:abstractNumId w:val="14"/>
  </w:num>
  <w:num w:numId="19" w16cid:durableId="1279675876">
    <w:abstractNumId w:val="15"/>
  </w:num>
  <w:num w:numId="20" w16cid:durableId="163329199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attachedTemplate r:id="rId1"/>
  <w:defaultTabStop w:val="720"/>
  <w:characterSpacingControl w:val="doNotCompress"/>
  <w:hdrShapeDefaults>
    <o:shapedefaults v:ext="edit" spidmax="2050"/>
  </w:hdrShapeDefaults>
  <w:footnotePr>
    <w:pos w:val="beneathText"/>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233"/>
    <w:rsid w:val="00014930"/>
    <w:rsid w:val="00020329"/>
    <w:rsid w:val="00084400"/>
    <w:rsid w:val="000A6DE3"/>
    <w:rsid w:val="001000F0"/>
    <w:rsid w:val="00131082"/>
    <w:rsid w:val="001D40ED"/>
    <w:rsid w:val="001D57E0"/>
    <w:rsid w:val="00296991"/>
    <w:rsid w:val="00297647"/>
    <w:rsid w:val="002A77C7"/>
    <w:rsid w:val="002C27BC"/>
    <w:rsid w:val="002F68E8"/>
    <w:rsid w:val="0030418B"/>
    <w:rsid w:val="00496A2E"/>
    <w:rsid w:val="004B533B"/>
    <w:rsid w:val="004C3648"/>
    <w:rsid w:val="004F5EDB"/>
    <w:rsid w:val="0051764B"/>
    <w:rsid w:val="00547584"/>
    <w:rsid w:val="005911C8"/>
    <w:rsid w:val="005E5722"/>
    <w:rsid w:val="00631D8E"/>
    <w:rsid w:val="00657E4D"/>
    <w:rsid w:val="0067016C"/>
    <w:rsid w:val="00675D13"/>
    <w:rsid w:val="006A0D34"/>
    <w:rsid w:val="006A7912"/>
    <w:rsid w:val="006B550C"/>
    <w:rsid w:val="007345C3"/>
    <w:rsid w:val="00745774"/>
    <w:rsid w:val="00750D20"/>
    <w:rsid w:val="00755E0F"/>
    <w:rsid w:val="00785BD2"/>
    <w:rsid w:val="007A39F8"/>
    <w:rsid w:val="007C5A4E"/>
    <w:rsid w:val="00821B8E"/>
    <w:rsid w:val="00821FEC"/>
    <w:rsid w:val="00893C34"/>
    <w:rsid w:val="008B3982"/>
    <w:rsid w:val="008C1C75"/>
    <w:rsid w:val="008D3487"/>
    <w:rsid w:val="00917992"/>
    <w:rsid w:val="00925CD4"/>
    <w:rsid w:val="00926CAD"/>
    <w:rsid w:val="009354D7"/>
    <w:rsid w:val="00960C74"/>
    <w:rsid w:val="00A250ED"/>
    <w:rsid w:val="00A606FA"/>
    <w:rsid w:val="00A73E0A"/>
    <w:rsid w:val="00AD1362"/>
    <w:rsid w:val="00AD7544"/>
    <w:rsid w:val="00B02424"/>
    <w:rsid w:val="00B44BDA"/>
    <w:rsid w:val="00B55E96"/>
    <w:rsid w:val="00BE05E9"/>
    <w:rsid w:val="00C24521"/>
    <w:rsid w:val="00C24CE1"/>
    <w:rsid w:val="00C54373"/>
    <w:rsid w:val="00C83DC8"/>
    <w:rsid w:val="00CB2227"/>
    <w:rsid w:val="00CB6D10"/>
    <w:rsid w:val="00CE59D0"/>
    <w:rsid w:val="00CF6825"/>
    <w:rsid w:val="00D74E22"/>
    <w:rsid w:val="00D76136"/>
    <w:rsid w:val="00DA55BD"/>
    <w:rsid w:val="00DA5884"/>
    <w:rsid w:val="00E05C77"/>
    <w:rsid w:val="00E27AF2"/>
    <w:rsid w:val="00E6089E"/>
    <w:rsid w:val="00E63091"/>
    <w:rsid w:val="00E709A5"/>
    <w:rsid w:val="00E7480C"/>
    <w:rsid w:val="00EB16F4"/>
    <w:rsid w:val="00ED1873"/>
    <w:rsid w:val="00EE19FD"/>
    <w:rsid w:val="00F06CDA"/>
    <w:rsid w:val="00F25B17"/>
    <w:rsid w:val="00F44426"/>
    <w:rsid w:val="00FB2233"/>
    <w:rsid w:val="00FF1163"/>
    <w:rsid w:val="33798716"/>
    <w:rsid w:val="56FF731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571E66"/>
  <w15:chartTrackingRefBased/>
  <w15:docId w15:val="{F445948F-50CE-4144-AF5C-3CEB43E9F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9"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kern w:val="24"/>
    </w:rPr>
  </w:style>
  <w:style w:type="paragraph" w:styleId="Heading1">
    <w:name w:val="heading 1"/>
    <w:basedOn w:val="Normal"/>
    <w:next w:val="Normal"/>
    <w:link w:val="Heading1Char"/>
    <w:uiPriority w:val="4"/>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9"/>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ind w:firstLine="0"/>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4"/>
      </w:numPr>
      <w:contextualSpacing/>
    </w:pPr>
  </w:style>
  <w:style w:type="paragraph" w:styleId="ListBullet2">
    <w:name w:val="List Bullet 2"/>
    <w:basedOn w:val="Normal"/>
    <w:uiPriority w:val="99"/>
    <w:semiHidden/>
    <w:unhideWhenUsed/>
    <w:pPr>
      <w:numPr>
        <w:numId w:val="5"/>
      </w:numPr>
      <w:ind w:firstLine="0"/>
      <w:contextualSpacing/>
    </w:pPr>
  </w:style>
  <w:style w:type="paragraph" w:styleId="ListBullet3">
    <w:name w:val="List Bullet 3"/>
    <w:basedOn w:val="Normal"/>
    <w:uiPriority w:val="99"/>
    <w:semiHidden/>
    <w:unhideWhenUsed/>
    <w:pPr>
      <w:numPr>
        <w:numId w:val="6"/>
      </w:numPr>
      <w:ind w:firstLine="0"/>
      <w:contextualSpacing/>
    </w:pPr>
  </w:style>
  <w:style w:type="paragraph" w:styleId="ListBullet4">
    <w:name w:val="List Bullet 4"/>
    <w:basedOn w:val="Normal"/>
    <w:uiPriority w:val="99"/>
    <w:semiHidden/>
    <w:unhideWhenUsed/>
    <w:pPr>
      <w:numPr>
        <w:numId w:val="7"/>
      </w:numPr>
      <w:ind w:firstLine="0"/>
      <w:contextualSpacing/>
    </w:pPr>
  </w:style>
  <w:style w:type="paragraph" w:styleId="ListBullet5">
    <w:name w:val="List Bullet 5"/>
    <w:basedOn w:val="Normal"/>
    <w:uiPriority w:val="99"/>
    <w:semiHidden/>
    <w:unhideWhenUsed/>
    <w:pPr>
      <w:numPr>
        <w:numId w:val="8"/>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9"/>
      </w:numPr>
      <w:contextualSpacing/>
    </w:pPr>
  </w:style>
  <w:style w:type="paragraph" w:styleId="ListNumber2">
    <w:name w:val="List Number 2"/>
    <w:basedOn w:val="Normal"/>
    <w:uiPriority w:val="99"/>
    <w:semiHidden/>
    <w:unhideWhenUsed/>
    <w:pPr>
      <w:numPr>
        <w:numId w:val="10"/>
      </w:numPr>
      <w:ind w:firstLine="0"/>
      <w:contextualSpacing/>
    </w:pPr>
  </w:style>
  <w:style w:type="paragraph" w:styleId="ListNumber3">
    <w:name w:val="List Number 3"/>
    <w:basedOn w:val="Normal"/>
    <w:uiPriority w:val="99"/>
    <w:semiHidden/>
    <w:unhideWhenUsed/>
    <w:pPr>
      <w:numPr>
        <w:numId w:val="11"/>
      </w:numPr>
      <w:ind w:firstLine="0"/>
      <w:contextualSpacing/>
    </w:pPr>
  </w:style>
  <w:style w:type="paragraph" w:styleId="ListNumber4">
    <w:name w:val="List Number 4"/>
    <w:basedOn w:val="Normal"/>
    <w:uiPriority w:val="99"/>
    <w:semiHidden/>
    <w:unhideWhenUsed/>
    <w:pPr>
      <w:numPr>
        <w:numId w:val="12"/>
      </w:numPr>
      <w:ind w:firstLine="0"/>
      <w:contextualSpacing/>
    </w:pPr>
  </w:style>
  <w:style w:type="paragraph" w:styleId="ListNumber5">
    <w:name w:val="List Number 5"/>
    <w:basedOn w:val="Normal"/>
    <w:uiPriority w:val="99"/>
    <w:semiHidden/>
    <w:unhideWhenUsed/>
    <w:pPr>
      <w:numPr>
        <w:numId w:val="13"/>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kern w:val="0"/>
      <w:szCs w:val="32"/>
      <w:lang w:eastAsia="en-US"/>
    </w:rPr>
  </w:style>
  <w:style w:type="paragraph" w:styleId="TOC1">
    <w:name w:val="toc 1"/>
    <w:basedOn w:val="Normal"/>
    <w:next w:val="Normal"/>
    <w:autoRedefine/>
    <w:uiPriority w:val="39"/>
    <w:unhideWhenUsed/>
    <w:rsid w:val="00AD1362"/>
    <w:pPr>
      <w:tabs>
        <w:tab w:val="right" w:leader="dot" w:pos="9016"/>
      </w:tabs>
      <w:spacing w:after="100"/>
    </w:pPr>
    <w:rPr>
      <w:noProof/>
    </w:r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360706">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97544425">
      <w:bodyDiv w:val="1"/>
      <w:marLeft w:val="0"/>
      <w:marRight w:val="0"/>
      <w:marTop w:val="0"/>
      <w:marBottom w:val="0"/>
      <w:divBdr>
        <w:top w:val="none" w:sz="0" w:space="0" w:color="auto"/>
        <w:left w:val="none" w:sz="0" w:space="0" w:color="auto"/>
        <w:bottom w:val="none" w:sz="0" w:space="0" w:color="auto"/>
        <w:right w:val="none" w:sz="0" w:space="0" w:color="auto"/>
      </w:divBdr>
      <w:divsChild>
        <w:div w:id="1958413322">
          <w:marLeft w:val="0"/>
          <w:marRight w:val="0"/>
          <w:marTop w:val="0"/>
          <w:marBottom w:val="0"/>
          <w:divBdr>
            <w:top w:val="none" w:sz="0" w:space="0" w:color="auto"/>
            <w:left w:val="none" w:sz="0" w:space="0" w:color="auto"/>
            <w:bottom w:val="none" w:sz="0" w:space="0" w:color="auto"/>
            <w:right w:val="none" w:sz="0" w:space="0" w:color="auto"/>
          </w:divBdr>
          <w:divsChild>
            <w:div w:id="450827662">
              <w:marLeft w:val="0"/>
              <w:marRight w:val="0"/>
              <w:marTop w:val="0"/>
              <w:marBottom w:val="0"/>
              <w:divBdr>
                <w:top w:val="none" w:sz="0" w:space="0" w:color="auto"/>
                <w:left w:val="none" w:sz="0" w:space="0" w:color="auto"/>
                <w:bottom w:val="none" w:sz="0" w:space="0" w:color="auto"/>
                <w:right w:val="none" w:sz="0" w:space="0" w:color="auto"/>
              </w:divBdr>
              <w:divsChild>
                <w:div w:id="193659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13754568">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863130070">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4714925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62955062">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89644148">
      <w:bodyDiv w:val="1"/>
      <w:marLeft w:val="0"/>
      <w:marRight w:val="0"/>
      <w:marTop w:val="0"/>
      <w:marBottom w:val="0"/>
      <w:divBdr>
        <w:top w:val="none" w:sz="0" w:space="0" w:color="auto"/>
        <w:left w:val="none" w:sz="0" w:space="0" w:color="auto"/>
        <w:bottom w:val="none" w:sz="0" w:space="0" w:color="auto"/>
        <w:right w:val="none" w:sz="0" w:space="0" w:color="auto"/>
      </w:divBdr>
      <w:divsChild>
        <w:div w:id="1092428891">
          <w:marLeft w:val="0"/>
          <w:marRight w:val="0"/>
          <w:marTop w:val="0"/>
          <w:marBottom w:val="0"/>
          <w:divBdr>
            <w:top w:val="none" w:sz="0" w:space="0" w:color="auto"/>
            <w:left w:val="none" w:sz="0" w:space="0" w:color="auto"/>
            <w:bottom w:val="none" w:sz="0" w:space="0" w:color="auto"/>
            <w:right w:val="none" w:sz="0" w:space="0" w:color="auto"/>
          </w:divBdr>
          <w:divsChild>
            <w:div w:id="575014837">
              <w:marLeft w:val="0"/>
              <w:marRight w:val="0"/>
              <w:marTop w:val="0"/>
              <w:marBottom w:val="0"/>
              <w:divBdr>
                <w:top w:val="none" w:sz="0" w:space="0" w:color="auto"/>
                <w:left w:val="none" w:sz="0" w:space="0" w:color="auto"/>
                <w:bottom w:val="none" w:sz="0" w:space="0" w:color="auto"/>
                <w:right w:val="none" w:sz="0" w:space="0" w:color="auto"/>
              </w:divBdr>
              <w:divsChild>
                <w:div w:id="22341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31477676">
      <w:bodyDiv w:val="1"/>
      <w:marLeft w:val="0"/>
      <w:marRight w:val="0"/>
      <w:marTop w:val="0"/>
      <w:marBottom w:val="0"/>
      <w:divBdr>
        <w:top w:val="none" w:sz="0" w:space="0" w:color="auto"/>
        <w:left w:val="none" w:sz="0" w:space="0" w:color="auto"/>
        <w:bottom w:val="none" w:sz="0" w:space="0" w:color="auto"/>
        <w:right w:val="none" w:sz="0" w:space="0" w:color="auto"/>
      </w:divBdr>
    </w:div>
    <w:div w:id="1888760781">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imenapastranajessel/Library/Containers/com.microsoft.Word/Data/Library/Application%2520Support/Microsoft/Office/16.0/DTS/en-GB%257bF2812048-5A1E-EF42-918D-7547372957F6%257d/%257b291E8E30-A0EB-2940-A9B9-95AE74883B89%25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68AE6F2DF335E49BF3D11D7A26BF01F"/>
        <w:category>
          <w:name w:val="General"/>
          <w:gallery w:val="placeholder"/>
        </w:category>
        <w:types>
          <w:type w:val="bbPlcHdr"/>
        </w:types>
        <w:behaviors>
          <w:behavior w:val="content"/>
        </w:behaviors>
        <w:guid w:val="{573C7F98-6A28-9E4C-88B7-82E367BB79AF}"/>
      </w:docPartPr>
      <w:docPartBody>
        <w:p w:rsidR="003C6C95" w:rsidRDefault="003C6C95">
          <w:pPr>
            <w:pStyle w:val="B68AE6F2DF335E49BF3D11D7A26BF01F"/>
          </w:pPr>
          <w:r>
            <w:rPr>
              <w:lang w:val="en-GB" w:bidi="en-GB"/>
            </w:rPr>
            <w:t>[Title here, up to 12 words, on one to two lines]</w:t>
          </w:r>
        </w:p>
      </w:docPartBody>
    </w:docPart>
    <w:docPart>
      <w:docPartPr>
        <w:name w:val="933F28986957374EBAD19E274EE6613E"/>
        <w:category>
          <w:name w:val="General"/>
          <w:gallery w:val="placeholder"/>
        </w:category>
        <w:types>
          <w:type w:val="bbPlcHdr"/>
        </w:types>
        <w:behaviors>
          <w:behavior w:val="content"/>
        </w:behaviors>
        <w:guid w:val="{EE23ED9C-36EB-B944-A51F-C1CF834AD0FF}"/>
      </w:docPartPr>
      <w:docPartBody>
        <w:p w:rsidR="003C6C95" w:rsidRDefault="003C6C95">
          <w:pPr>
            <w:pStyle w:val="933F28986957374EBAD19E274EE6613E"/>
          </w:pPr>
          <w:r>
            <w:rPr>
              <w:lang w:val="en-GB" w:bidi="en-GB"/>
            </w:rPr>
            <w:t>[Title here, up to 12 words, on one to two lines]</w:t>
          </w:r>
        </w:p>
      </w:docPartBody>
    </w:docPart>
    <w:docPart>
      <w:docPartPr>
        <w:name w:val="B8E7CCB586C56F49BE376978A22904FC"/>
        <w:category>
          <w:name w:val="General"/>
          <w:gallery w:val="placeholder"/>
        </w:category>
        <w:types>
          <w:type w:val="bbPlcHdr"/>
        </w:types>
        <w:behaviors>
          <w:behavior w:val="content"/>
        </w:behaviors>
        <w:guid w:val="{4637B571-B0FB-3640-BC2C-47148AF84196}"/>
      </w:docPartPr>
      <w:docPartBody>
        <w:p w:rsidR="003C6C95" w:rsidRDefault="003C6C95">
          <w:pPr>
            <w:pStyle w:val="B8E7CCB586C56F49BE376978A22904FC"/>
          </w:pPr>
          <w:r>
            <w:rPr>
              <w:lang w:val="en-GB" w:bidi="en-GB"/>
            </w:rPr>
            <w:t>[Place all tables for your paper in a tables section, following the references (and, if applicable, the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1.5-line spacing.  Include a heading for every row and column, even if the content seems obvious.  To insert a table, on the Insert tab, tap Table.  New tables that you create in this document use APA format by default.]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15A"/>
    <w:rsid w:val="003128B8"/>
    <w:rsid w:val="0038015A"/>
    <w:rsid w:val="003C6C95"/>
    <w:rsid w:val="00755E0F"/>
    <w:rsid w:val="00821FEC"/>
    <w:rsid w:val="00E36882"/>
  </w:rsids>
  <m:mathPr>
    <m:mathFont m:val="Cambria Math"/>
    <m:brkBin m:val="before"/>
    <m:brkBinSub m:val="--"/>
    <m:smallFrac m:val="0"/>
    <m:dispDef/>
    <m:lMargin m:val="0"/>
    <m:rMargin m:val="0"/>
    <m:defJc m:val="centerGroup"/>
    <m:wrapIndent m:val="1440"/>
    <m:intLim m:val="subSup"/>
    <m:naryLim m:val="undOvr"/>
  </m:mathPr>
  <w:themeFontLang w:val="en-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CZ"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pPr>
      <w:keepNext/>
      <w:keepLines/>
      <w:spacing w:after="0" w:line="480" w:lineRule="auto"/>
      <w:ind w:firstLine="720"/>
      <w:outlineLvl w:val="2"/>
    </w:pPr>
    <w:rPr>
      <w:rFonts w:asciiTheme="majorHAnsi" w:eastAsiaTheme="majorEastAsia" w:hAnsiTheme="majorHAnsi" w:cstheme="majorBidi"/>
      <w:b/>
      <w:bCs/>
      <w:kern w:val="24"/>
      <w:lang w:val="en-US" w:eastAsia="ja-JP"/>
      <w14:ligatures w14:val="none"/>
    </w:rPr>
  </w:style>
  <w:style w:type="paragraph" w:styleId="Heading4">
    <w:name w:val="heading 4"/>
    <w:basedOn w:val="Normal"/>
    <w:next w:val="Normal"/>
    <w:link w:val="Heading4Char"/>
    <w:uiPriority w:val="4"/>
    <w:unhideWhenUsed/>
    <w:qFormat/>
    <w:pPr>
      <w:keepNext/>
      <w:keepLines/>
      <w:spacing w:after="0" w:line="480" w:lineRule="auto"/>
      <w:ind w:firstLine="720"/>
      <w:outlineLvl w:val="3"/>
    </w:pPr>
    <w:rPr>
      <w:rFonts w:asciiTheme="majorHAnsi" w:eastAsiaTheme="majorEastAsia" w:hAnsiTheme="majorHAnsi" w:cstheme="majorBidi"/>
      <w:b/>
      <w:bCs/>
      <w:i/>
      <w:iCs/>
      <w:kern w:val="24"/>
      <w:lang w:val="en-US" w:eastAsia="ja-JP"/>
      <w14:ligatures w14:val="none"/>
    </w:rPr>
  </w:style>
  <w:style w:type="paragraph" w:styleId="Heading5">
    <w:name w:val="heading 5"/>
    <w:basedOn w:val="Normal"/>
    <w:next w:val="Normal"/>
    <w:link w:val="Heading5Char"/>
    <w:uiPriority w:val="4"/>
    <w:unhideWhenUsed/>
    <w:qFormat/>
    <w:pPr>
      <w:keepNext/>
      <w:keepLines/>
      <w:spacing w:after="0" w:line="480" w:lineRule="auto"/>
      <w:ind w:firstLine="720"/>
      <w:outlineLvl w:val="4"/>
    </w:pPr>
    <w:rPr>
      <w:rFonts w:asciiTheme="majorHAnsi" w:eastAsiaTheme="majorEastAsia" w:hAnsiTheme="majorHAnsi" w:cstheme="majorBidi"/>
      <w:i/>
      <w:iCs/>
      <w:kern w:val="24"/>
      <w:lang w:val="en-US" w:eastAsia="ja-J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68AE6F2DF335E49BF3D11D7A26BF01F">
    <w:name w:val="B68AE6F2DF335E49BF3D11D7A26BF01F"/>
  </w:style>
  <w:style w:type="character" w:styleId="Emphasis">
    <w:name w:val="Emphasis"/>
    <w:basedOn w:val="DefaultParagraphFont"/>
    <w:uiPriority w:val="20"/>
    <w:unhideWhenUsed/>
    <w:qFormat/>
    <w:rPr>
      <w:i/>
      <w:iCs/>
    </w:rPr>
  </w:style>
  <w:style w:type="paragraph" w:customStyle="1" w:styleId="933F28986957374EBAD19E274EE6613E">
    <w:name w:val="933F28986957374EBAD19E274EE6613E"/>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lang w:val="en-US" w:eastAsia="ja-JP"/>
      <w14:ligatures w14:val="none"/>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lang w:val="en-US" w:eastAsia="ja-JP"/>
      <w14:ligatures w14:val="none"/>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lang w:val="en-US" w:eastAsia="ja-JP"/>
      <w14:ligatures w14:val="none"/>
    </w:rPr>
  </w:style>
  <w:style w:type="paragraph" w:styleId="Bibliography">
    <w:name w:val="Bibliography"/>
    <w:basedOn w:val="Normal"/>
    <w:next w:val="Normal"/>
    <w:uiPriority w:val="37"/>
    <w:semiHidden/>
    <w:unhideWhenUsed/>
  </w:style>
  <w:style w:type="paragraph" w:customStyle="1" w:styleId="B8E7CCB586C56F49BE376978A22904FC">
    <w:name w:val="B8E7CCB586C56F49BE376978A22904F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7407D0B-A7A8-0240-A516-DC4E7B3DE920}">
  <we:reference id="74296acf-ff86-450c-9340-d30ee71775ae" version="1.0.5.0" store="EXCatalog" storeType="EXCatalog"/>
  <we:alternateReferences>
    <we:reference id="WA200001482" version="1.0.5.0" store="cs-CZ"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E970FF4B-55C5-4A32-ACB1-CF2279EE6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%7b291E8E30-A0EB-2940-A9B9-95AE74883B89%7dtf10002091.dotx</Template>
  <TotalTime>1</TotalTime>
  <Pages>17</Pages>
  <Words>790</Words>
  <Characters>4506</Characters>
  <Application>Microsoft Office Word</Application>
  <DocSecurity>0</DocSecurity>
  <Lines>37</Lines>
  <Paragraphs>10</Paragraphs>
  <ScaleCrop>false</ScaleCrop>
  <Company/>
  <LinksUpToDate>false</LinksUpToDate>
  <CharactersWithSpaces>5286</CharactersWithSpaces>
  <SharedDoc>false</SharedDoc>
  <HLinks>
    <vt:vector size="24" baseType="variant">
      <vt:variant>
        <vt:i4>1703988</vt:i4>
      </vt:variant>
      <vt:variant>
        <vt:i4>20</vt:i4>
      </vt:variant>
      <vt:variant>
        <vt:i4>0</vt:i4>
      </vt:variant>
      <vt:variant>
        <vt:i4>5</vt:i4>
      </vt:variant>
      <vt:variant>
        <vt:lpwstr/>
      </vt:variant>
      <vt:variant>
        <vt:lpwstr>_Toc164689949</vt:lpwstr>
      </vt:variant>
      <vt:variant>
        <vt:i4>1703988</vt:i4>
      </vt:variant>
      <vt:variant>
        <vt:i4>14</vt:i4>
      </vt:variant>
      <vt:variant>
        <vt:i4>0</vt:i4>
      </vt:variant>
      <vt:variant>
        <vt:i4>5</vt:i4>
      </vt:variant>
      <vt:variant>
        <vt:lpwstr/>
      </vt:variant>
      <vt:variant>
        <vt:lpwstr>_Toc164689948</vt:lpwstr>
      </vt:variant>
      <vt:variant>
        <vt:i4>1703988</vt:i4>
      </vt:variant>
      <vt:variant>
        <vt:i4>8</vt:i4>
      </vt:variant>
      <vt:variant>
        <vt:i4>0</vt:i4>
      </vt:variant>
      <vt:variant>
        <vt:i4>5</vt:i4>
      </vt:variant>
      <vt:variant>
        <vt:lpwstr/>
      </vt:variant>
      <vt:variant>
        <vt:lpwstr>_Toc164689947</vt:lpwstr>
      </vt:variant>
      <vt:variant>
        <vt:i4>1703988</vt:i4>
      </vt:variant>
      <vt:variant>
        <vt:i4>2</vt:i4>
      </vt:variant>
      <vt:variant>
        <vt:i4>0</vt:i4>
      </vt:variant>
      <vt:variant>
        <vt:i4>5</vt:i4>
      </vt:variant>
      <vt:variant>
        <vt:lpwstr/>
      </vt:variant>
      <vt:variant>
        <vt:lpwstr>_Toc164689946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Format Description</dc:title>
  <dc:subject/>
  <dc:creator>Jimena Pastrana Jessel</dc:creator>
  <cp:keywords/>
  <dc:description/>
  <cp:lastModifiedBy>Pastrana Jimena (S-PEF)</cp:lastModifiedBy>
  <cp:revision>3</cp:revision>
  <dcterms:created xsi:type="dcterms:W3CDTF">2024-04-29T21:03:00Z</dcterms:created>
  <dcterms:modified xsi:type="dcterms:W3CDTF">2024-04-29T21:06:00Z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